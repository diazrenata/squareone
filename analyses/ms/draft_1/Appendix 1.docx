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99557" w14:textId="11932CD1" w:rsidR="00BA7B61" w:rsidRDefault="000B56CF" w:rsidP="00324C9A">
      <w:pPr>
        <w:pStyle w:val="Heading1"/>
      </w:pPr>
      <w:r>
        <w:t>Appendix 1: Analysis of long-term plant community change</w:t>
      </w:r>
    </w:p>
    <w:p w14:paraId="562B176E" w14:textId="4AF176CD" w:rsidR="0085670C" w:rsidRPr="0085670C" w:rsidRDefault="0085670C" w:rsidP="0085670C">
      <w:r>
        <w:t xml:space="preserve">Code and documentation to repeat these analyses are available at </w:t>
      </w:r>
      <w:hyperlink r:id="rId4" w:history="1">
        <w:r w:rsidR="00966C1F" w:rsidRPr="00101A82">
          <w:rPr>
            <w:rStyle w:val="Hyperlink"/>
          </w:rPr>
          <w:t>www.github.com/diazrenata/squareone/analyses/plants/ldats</w:t>
        </w:r>
      </w:hyperlink>
      <w:r w:rsidR="00966C1F">
        <w:t>.</w:t>
      </w:r>
    </w:p>
    <w:p w14:paraId="18BA8EFE" w14:textId="77777777" w:rsidR="00A55D85" w:rsidRDefault="00A55D85" w:rsidP="00A55D85">
      <w:pPr>
        <w:rPr>
          <w:b/>
          <w:bCs/>
        </w:rPr>
      </w:pPr>
      <w:r>
        <w:rPr>
          <w:b/>
          <w:bCs/>
        </w:rPr>
        <w:t>Data</w:t>
      </w:r>
    </w:p>
    <w:p w14:paraId="0AE545FC" w14:textId="5686EC38" w:rsidR="00A55D85" w:rsidRPr="00A55D85" w:rsidRDefault="00A55D85" w:rsidP="00A55D85">
      <w:r>
        <w:tab/>
        <w:t>The annual plant communities on all experimental plots at Portal are censused twice annually, to capture the distinct winter and summer plant communities associated with winter and summer rainy seasons at the site. For each plot, all plants within 16 0.5x0.5m quadrats are identified to species and counted. For each season in each year, we</w:t>
      </w:r>
      <w:r w:rsidR="00FC3E31">
        <w:t xml:space="preserve"> </w:t>
      </w:r>
      <w:r>
        <w:t xml:space="preserve">combined all individual plants counted across the plots within each treatment used for our analysis (5 exclosure and 4 control plots) to characterize the treatment-level plant community. We analyzed summer and winter communities, and control and exclosure communities, separately. For both seasons, exclosure and control communities had qualitatively the same dynamics. </w:t>
      </w:r>
    </w:p>
    <w:p w14:paraId="2ECE9CC2" w14:textId="158E032E" w:rsidR="000B56CF" w:rsidRDefault="000B56CF" w:rsidP="000B56CF">
      <w:pPr>
        <w:rPr>
          <w:b/>
          <w:bCs/>
        </w:rPr>
      </w:pPr>
      <w:r>
        <w:rPr>
          <w:b/>
          <w:bCs/>
        </w:rPr>
        <w:t>The LDATS approach</w:t>
      </w:r>
    </w:p>
    <w:p w14:paraId="79D6F4E8" w14:textId="16520F0C" w:rsidR="000B56CF" w:rsidRDefault="000B56CF" w:rsidP="000B56CF">
      <w:r>
        <w:rPr>
          <w:b/>
          <w:bCs/>
        </w:rPr>
        <w:tab/>
      </w:r>
      <w:r>
        <w:t xml:space="preserve">We used a modified version of the approach described in Christensen et al. (2018) and implemented in the R package </w:t>
      </w:r>
      <w:r>
        <w:rPr>
          <w:i/>
          <w:iCs/>
        </w:rPr>
        <w:t xml:space="preserve">LDATS </w:t>
      </w:r>
      <w:r>
        <w:t xml:space="preserve">(Simonis et al. 2020) to test for, and describe the timing and rapidity of, shifts in community composition of the annual plants at Portal. </w:t>
      </w:r>
      <w:r w:rsidR="00E946E8">
        <w:t xml:space="preserve">For a more in-depth introduction to this approach, see Christensen et al. 2018; for details on the model implementation in LDATS, see </w:t>
      </w:r>
      <w:r w:rsidR="00E946E8">
        <w:rPr>
          <w:i/>
          <w:iCs/>
        </w:rPr>
        <w:t>LDATS.</w:t>
      </w:r>
      <w:r w:rsidR="00E946E8">
        <w:t xml:space="preserve"> </w:t>
      </w:r>
      <w:r w:rsidR="00E33C3C">
        <w:t xml:space="preserve">Briefly, </w:t>
      </w:r>
      <w:r w:rsidR="00E946E8">
        <w:t xml:space="preserve">LDATS combines Latent Dirichlet Allocation (LDA) with changepoint analysis of timeseries to identify shifts in community composition over time. LDA is a technique used in </w:t>
      </w:r>
      <w:r w:rsidR="00F25557">
        <w:t>text</w:t>
      </w:r>
      <w:r w:rsidR="00E946E8">
        <w:t xml:space="preserve"> analysis to describe “topics” comprising groups of words – or, in this application, species – that occur together within a set of documents – or, in this application, census periods. Topics consist of sets of species that occur together in a fixed proportion to each other, and a single species may belong to multiple topics. Each sample in time </w:t>
      </w:r>
      <w:r w:rsidR="00E946E8">
        <w:lastRenderedPageBreak/>
        <w:t xml:space="preserve">can be characterized in terms of the proportion of </w:t>
      </w:r>
      <w:r w:rsidR="00E946E8">
        <w:rPr>
          <w:i/>
          <w:iCs/>
        </w:rPr>
        <w:t xml:space="preserve">topics </w:t>
      </w:r>
      <w:r w:rsidR="00E946E8">
        <w:t xml:space="preserve">that make up the sample. Applied to all of the census periods </w:t>
      </w:r>
      <w:r w:rsidR="00BE6582">
        <w:t xml:space="preserve">(timesteps) </w:t>
      </w:r>
      <w:r w:rsidR="00E946E8">
        <w:t xml:space="preserve">in a dataset, LDA reduces the high-dimensional matrix of individual species’ abundances over time into a timeseries of a handful of 2-5 topics that vary in their proportional abundance in each </w:t>
      </w:r>
      <w:r w:rsidR="008C32F2">
        <w:t>timestep</w:t>
      </w:r>
      <w:r w:rsidR="00E946E8">
        <w:t xml:space="preserve">. A change-point model fit to the </w:t>
      </w:r>
      <w:r w:rsidR="00E946E8">
        <w:rPr>
          <w:i/>
          <w:iCs/>
        </w:rPr>
        <w:t xml:space="preserve">topic </w:t>
      </w:r>
      <w:r w:rsidR="00E946E8">
        <w:t>proportional abundances</w:t>
      </w:r>
      <w:r w:rsidR="008361FB">
        <w:t xml:space="preserve"> identifies when, or if, the topic composition of the community changes over time</w:t>
      </w:r>
      <w:r w:rsidR="008F1508">
        <w:t>, by breaking the timeseries into chunks characterized by different mixtures of topic proportions</w:t>
      </w:r>
      <w:r w:rsidR="008361FB">
        <w:t xml:space="preserve">. </w:t>
      </w:r>
      <w:r w:rsidR="008F1508">
        <w:t xml:space="preserve">If the topic proportions remain stable over time, or if they vary but without strong temporal structure, there may be little improvement in model fit to be gained by breaking the timeseries into distinct chunks, and </w:t>
      </w:r>
      <w:r w:rsidR="00E50688">
        <w:t>zero</w:t>
      </w:r>
      <w:r w:rsidR="00A1544D">
        <w:t xml:space="preserve"> changepoints</w:t>
      </w:r>
      <w:r w:rsidR="008F1508">
        <w:t xml:space="preserve"> are used. </w:t>
      </w:r>
    </w:p>
    <w:p w14:paraId="2476DC3B" w14:textId="4653A9CD" w:rsidR="009938A1" w:rsidRDefault="009938A1" w:rsidP="000B56CF">
      <w:r>
        <w:tab/>
        <w:t xml:space="preserve">We </w:t>
      </w:r>
      <w:r w:rsidR="00742EB8">
        <w:t>adjusted</w:t>
      </w:r>
      <w:r w:rsidR="00D8785D">
        <w:t xml:space="preserve"> the procedure described in Christensen et al. (2018) to accommodate the relatively high species richness and low sampling frequency of the plant community (&gt;100 species of plant</w:t>
      </w:r>
      <w:r w:rsidR="00BC1930">
        <w:t xml:space="preserve">s </w:t>
      </w:r>
      <w:r w:rsidR="00D8785D">
        <w:t>compared to 21 rodent</w:t>
      </w:r>
      <w:r w:rsidR="00BC1930">
        <w:t>, and</w:t>
      </w:r>
      <w:r w:rsidR="00D8785D">
        <w:t xml:space="preserve"> approximately 30 annual samples of plant community composition compared to &gt;400 monthly samples of the rodent community).</w:t>
      </w:r>
      <w:r w:rsidR="00121C68">
        <w:t xml:space="preserve"> First, there is of course no seasonal dynamic in annual data, so we fit timeseries models as intercept-only models rather than with a seasonal component.</w:t>
      </w:r>
      <w:r w:rsidR="00E64557">
        <w:t xml:space="preserve"> Second</w:t>
      </w:r>
      <w:r w:rsidR="00121C68">
        <w:t xml:space="preserve">, rather than selecting a single best-fitting LDA model and using only that model for the timeseries analysis (as in Christensen et al. 2018), we conducted a grid search of all possible combinations of numerous candidate LDA and timeseries models, and selected the model combination that achieved the best fit to the empirical data using leave-one-out crossvalidation. Applied to short, high-dimensional data such as the annual plants, the original two-stage model selection procedure is prone to fitting an LDA model with a large number of topics, often </w:t>
      </w:r>
      <w:r w:rsidR="001A3488">
        <w:t>using</w:t>
      </w:r>
      <w:r w:rsidR="00121C68">
        <w:t xml:space="preserve"> one topic </w:t>
      </w:r>
      <w:r w:rsidR="001A3488">
        <w:t>to describe each</w:t>
      </w:r>
      <w:r w:rsidR="00121C68">
        <w:t xml:space="preserve"> census period, which defeats the purpose of using it as a tool for dimensionality reduction. Evaluating models based on the overall performance of the LDA and timeseries models combined </w:t>
      </w:r>
      <w:r w:rsidR="001A3488">
        <w:t xml:space="preserve">corrects for this tendency. </w:t>
      </w:r>
    </w:p>
    <w:p w14:paraId="7D1FF076" w14:textId="51D61090" w:rsidR="00447814" w:rsidRDefault="00F77491" w:rsidP="000B56CF">
      <w:r>
        <w:lastRenderedPageBreak/>
        <w:tab/>
        <w:t xml:space="preserve">For </w:t>
      </w:r>
      <w:r w:rsidR="00D303A5">
        <w:t xml:space="preserve">leave-one-out </w:t>
      </w:r>
      <w:r>
        <w:t xml:space="preserve">crossvalidation, we evaluated each model configuration (comprising </w:t>
      </w:r>
      <w:r w:rsidR="00447814">
        <w:t xml:space="preserve">a </w:t>
      </w:r>
      <w:r>
        <w:t xml:space="preserve">number of LDA topics, </w:t>
      </w:r>
      <w:r w:rsidR="00447814">
        <w:t xml:space="preserve">LDA seed – as </w:t>
      </w:r>
      <w:r w:rsidR="00EF59CE">
        <w:t>the VEM optimization used in LDA fitting</w:t>
      </w:r>
      <w:r w:rsidR="00447814">
        <w:t xml:space="preserve"> can be sensitive to initial conditions - </w:t>
      </w:r>
      <w:r>
        <w:t xml:space="preserve">and number of changepoints) based on its performance predicting the species composition of withheld timesteps. </w:t>
      </w:r>
      <w:r w:rsidR="00DD2463">
        <w:t xml:space="preserve">Every timestep was used as the test timestep once, with a buffer of 2 years on either side of the test timestep withheld from the training data. </w:t>
      </w:r>
      <w:r>
        <w:t>First, we fit each candidate LDA model to the full dataset</w:t>
      </w:r>
      <w:r w:rsidR="002E02F3">
        <w:t xml:space="preserve">. </w:t>
      </w:r>
      <w:r>
        <w:t>We then split the timeseries of topic proportions into training and test datasets.</w:t>
      </w:r>
      <w:r w:rsidR="002E02F3">
        <w:t xml:space="preserve"> While </w:t>
      </w:r>
      <w:r w:rsidR="007F7F26">
        <w:t>including the full dataset in model fitting for crossvalidation</w:t>
      </w:r>
      <w:r w:rsidR="002E02F3">
        <w:t xml:space="preserve"> </w:t>
      </w:r>
      <w:r w:rsidR="007F7F26">
        <w:t>is unusual</w:t>
      </w:r>
      <w:r w:rsidR="002E02F3">
        <w:t xml:space="preserve">, the LDA must be fit to the full dataset, because LDA models fit to </w:t>
      </w:r>
      <w:r w:rsidR="007F7F26">
        <w:t>training</w:t>
      </w:r>
      <w:r w:rsidR="002E02F3">
        <w:t xml:space="preserve"> datasets with different </w:t>
      </w:r>
      <w:r w:rsidR="00B56831">
        <w:t>test subsets</w:t>
      </w:r>
      <w:r w:rsidR="002E02F3">
        <w:t xml:space="preserve"> withheld can result in dramatically different topic compositions that cannot be re-combined into a coherent model fit. In principle, </w:t>
      </w:r>
      <w:r w:rsidR="00BB5ADD">
        <w:t>using the full dataset</w:t>
      </w:r>
      <w:r w:rsidR="002E02F3">
        <w:t xml:space="preserve"> could result</w:t>
      </w:r>
      <w:r w:rsidR="00FE416B">
        <w:t xml:space="preserve"> in data leakage and</w:t>
      </w:r>
      <w:r w:rsidR="002C27E0">
        <w:t xml:space="preserve"> </w:t>
      </w:r>
      <w:r w:rsidR="002E02F3">
        <w:t xml:space="preserve">over-fitting the LDA, but we do not see evidence of this in this application. </w:t>
      </w:r>
      <w:r>
        <w:t xml:space="preserve">We fit the timeseries model to the training subset, and calculated the loglikelihood of the </w:t>
      </w:r>
      <w:r>
        <w:rPr>
          <w:i/>
          <w:iCs/>
        </w:rPr>
        <w:t xml:space="preserve">observed </w:t>
      </w:r>
      <w:r>
        <w:t xml:space="preserve">species proportions in the test timestep given the species proportions predicted by the combined LDA and changepoint models. </w:t>
      </w:r>
      <w:r w:rsidR="0012487A">
        <w:t xml:space="preserve">We repeated </w:t>
      </w:r>
      <w:r w:rsidR="00FF2637">
        <w:t>this for each test timestep,</w:t>
      </w:r>
      <w:r w:rsidR="0012487A">
        <w:t xml:space="preserve"> and summarized the model’s fit as the mean loglikelihood over all test timesteps. Over all</w:t>
      </w:r>
      <w:r w:rsidR="0015597D">
        <w:t xml:space="preserve"> candidate</w:t>
      </w:r>
      <w:r w:rsidR="0012487A">
        <w:t xml:space="preserve"> model configurations, we selected the simplest model with a loglikelihood within </w:t>
      </w:r>
      <w:r w:rsidR="00502EA0">
        <w:t>two</w:t>
      </w:r>
      <w:r w:rsidR="0012487A">
        <w:t xml:space="preserve"> standard error</w:t>
      </w:r>
      <w:r w:rsidR="00502EA0">
        <w:t>s</w:t>
      </w:r>
      <w:r w:rsidR="0012487A">
        <w:t xml:space="preserve"> </w:t>
      </w:r>
      <w:r w:rsidR="002B6FD1">
        <w:t xml:space="preserve">of </w:t>
      </w:r>
      <w:r w:rsidR="0012487A">
        <w:t>the best loglikelihood (Hastie</w:t>
      </w:r>
      <w:r w:rsidR="006B4DBB">
        <w:t xml:space="preserve"> et al. 2009</w:t>
      </w:r>
      <w:r w:rsidR="0012487A">
        <w:t xml:space="preserve">). </w:t>
      </w:r>
      <w:r w:rsidR="00677EA3">
        <w:t xml:space="preserve">In addition to the models fit using LDA and timeseries analysis, we included as a candidate model a </w:t>
      </w:r>
      <w:r w:rsidR="00677EA3">
        <w:t xml:space="preserve">minimal </w:t>
      </w:r>
      <w:r w:rsidR="00677EA3">
        <w:t xml:space="preserve">null hypothesis model, in which the prediction for each species in all timesteps is simply the mean proportional abundance over time for that species. </w:t>
      </w:r>
      <w:r w:rsidR="0012487A">
        <w:t xml:space="preserve">In selecting the simplest model, </w:t>
      </w:r>
      <w:r w:rsidR="00677EA3">
        <w:t>i</w:t>
      </w:r>
      <w:r w:rsidR="00677EA3">
        <w:t xml:space="preserve">f the minimal (species-means) model was within 2 standard errors of the best-fitting model, </w:t>
      </w:r>
      <w:r w:rsidR="00223C4E">
        <w:t>we selected that model</w:t>
      </w:r>
      <w:r w:rsidR="00677EA3">
        <w:t xml:space="preserve">; if not, </w:t>
      </w:r>
      <w:r w:rsidR="0012487A">
        <w:t xml:space="preserve">we first minimized the number of changepoints and then the number of LDA topics, and finally selected the LDA seed with the highest loglikelihood. </w:t>
      </w:r>
    </w:p>
    <w:p w14:paraId="2BE00188" w14:textId="5B70E08C" w:rsidR="00F77491" w:rsidRDefault="00447814" w:rsidP="00447814">
      <w:pPr>
        <w:ind w:firstLine="720"/>
      </w:pPr>
      <w:r>
        <w:lastRenderedPageBreak/>
        <w:t xml:space="preserve">For each season and treatment, we evaluated all possible combinations of LDA models with 2-5 topics, </w:t>
      </w:r>
      <w:r w:rsidR="00BC0A41">
        <w:t>50</w:t>
      </w:r>
      <w:r>
        <w:t xml:space="preserve"> different LDA seeds, and timeseries models with 0-</w:t>
      </w:r>
      <w:r w:rsidR="000A2336">
        <w:t>4</w:t>
      </w:r>
      <w:r>
        <w:t xml:space="preserve"> changepoints. </w:t>
      </w:r>
      <w:r w:rsidR="00535F48">
        <w:t xml:space="preserve">For the best-fitting models, we extracted the number and estimates of timing of the changepoints, the predicted species composition in each time chunk, and R2 of both the selected model and the minimal species-means model. </w:t>
      </w:r>
    </w:p>
    <w:p w14:paraId="1209A4D5" w14:textId="12B57BBE" w:rsidR="00C8274A" w:rsidRPr="00DE78DE" w:rsidRDefault="00742EB8" w:rsidP="000B56CF">
      <w:r>
        <w:rPr>
          <w:b/>
          <w:bCs/>
        </w:rPr>
        <w:t>Results</w:t>
      </w:r>
    </w:p>
    <w:p w14:paraId="13572AFB" w14:textId="0C8CB612" w:rsidR="009B1629" w:rsidRDefault="00F408A3" w:rsidP="000B56CF">
      <w:r>
        <w:tab/>
        <w:t xml:space="preserve">For the winter annuals, for both exclosure and control plots, the model identifies a single </w:t>
      </w:r>
      <w:r w:rsidR="00677EA3">
        <w:t>transition event</w:t>
      </w:r>
      <w:r>
        <w:t xml:space="preserve"> occurring in the mid-1990s</w:t>
      </w:r>
      <w:r w:rsidR="00BC79AC">
        <w:t xml:space="preserve">, driven by a decrease in the relative abundance of </w:t>
      </w:r>
      <w:r w:rsidR="00BC79AC">
        <w:rPr>
          <w:i/>
          <w:iCs/>
        </w:rPr>
        <w:t xml:space="preserve">hapl grac </w:t>
      </w:r>
      <w:r w:rsidR="001E2987">
        <w:t>and increases in</w:t>
      </w:r>
      <w:r w:rsidR="00BC79AC">
        <w:t xml:space="preserve"> </w:t>
      </w:r>
      <w:r w:rsidR="00BC79AC">
        <w:rPr>
          <w:i/>
          <w:iCs/>
        </w:rPr>
        <w:t xml:space="preserve">Erodium ciculatum </w:t>
      </w:r>
      <w:r w:rsidR="00BC79AC">
        <w:t xml:space="preserve">and </w:t>
      </w:r>
      <w:r w:rsidR="00BC79AC">
        <w:rPr>
          <w:i/>
          <w:iCs/>
        </w:rPr>
        <w:t>astr nutt</w:t>
      </w:r>
      <w:r w:rsidR="00E864D2">
        <w:t xml:space="preserve"> (R2 = .34</w:t>
      </w:r>
      <w:r w:rsidR="009A59A2">
        <w:t xml:space="preserve"> for control plots and .52 for exclosure plots</w:t>
      </w:r>
      <w:r w:rsidR="00E864D2">
        <w:t>, compared to</w:t>
      </w:r>
      <w:r w:rsidR="009A59A2">
        <w:t xml:space="preserve"> .24 and .39, respectively,</w:t>
      </w:r>
      <w:r w:rsidR="00E864D2">
        <w:t xml:space="preserve"> for the species-means model</w:t>
      </w:r>
      <w:r w:rsidR="009A59A2">
        <w:t>s</w:t>
      </w:r>
      <w:r w:rsidR="00E864D2">
        <w:t>)</w:t>
      </w:r>
      <w:r w:rsidR="00677EA3">
        <w:t>. For the summer annuals on both plot types,</w:t>
      </w:r>
      <w:r w:rsidR="00535F48">
        <w:t xml:space="preserve"> </w:t>
      </w:r>
      <w:r w:rsidR="00CC16A1">
        <w:t>no community transition events are detected</w:t>
      </w:r>
      <w:r w:rsidR="00CC16A1">
        <w:t>, as t</w:t>
      </w:r>
      <w:r w:rsidR="00535F48">
        <w:t xml:space="preserve">he minimal </w:t>
      </w:r>
      <w:r w:rsidR="00BD32E2">
        <w:t xml:space="preserve">species-means </w:t>
      </w:r>
      <w:r w:rsidR="00535F48">
        <w:t>model</w:t>
      </w:r>
      <w:r w:rsidR="00AA2999">
        <w:t>s</w:t>
      </w:r>
      <w:r w:rsidR="00535F48">
        <w:t xml:space="preserve"> </w:t>
      </w:r>
      <w:r w:rsidR="00AA2999">
        <w:t>are</w:t>
      </w:r>
      <w:r w:rsidR="00535F48">
        <w:t xml:space="preserve"> within 2 standard errors of the best-fitting LDA-TS model</w:t>
      </w:r>
      <w:r w:rsidR="00AA2999">
        <w:t>s</w:t>
      </w:r>
      <w:r w:rsidR="00E240C5">
        <w:t xml:space="preserve"> (R2 = .</w:t>
      </w:r>
      <w:r w:rsidR="00AA2999">
        <w:t>.31 and .35 for controls and exclosures, respectively</w:t>
      </w:r>
      <w:r w:rsidR="00E240C5">
        <w:t>).</w:t>
      </w:r>
      <w:r w:rsidR="00843EA7">
        <w:t xml:space="preserve"> </w:t>
      </w:r>
    </w:p>
    <w:p w14:paraId="233C4260" w14:textId="754B294A" w:rsidR="000429B9" w:rsidRDefault="000429B9">
      <w:pPr>
        <w:spacing w:line="240" w:lineRule="auto"/>
        <w:rPr>
          <w:b/>
          <w:bCs/>
        </w:rPr>
      </w:pPr>
      <w:r>
        <w:rPr>
          <w:b/>
          <w:bCs/>
        </w:rPr>
        <w:br w:type="page"/>
      </w:r>
    </w:p>
    <w:p w14:paraId="5F7BF411" w14:textId="06AC1EFC" w:rsidR="000429B9" w:rsidRDefault="000429B9" w:rsidP="000B56CF">
      <w:pPr>
        <w:rPr>
          <w:b/>
          <w:bCs/>
        </w:rPr>
      </w:pPr>
      <w:commentRangeStart w:id="0"/>
      <w:r>
        <w:rPr>
          <w:b/>
          <w:bCs/>
        </w:rPr>
        <w:lastRenderedPageBreak/>
        <w:t>Figures</w:t>
      </w:r>
      <w:commentRangeEnd w:id="0"/>
      <w:r w:rsidR="000F53AA">
        <w:rPr>
          <w:rStyle w:val="CommentReference"/>
        </w:rPr>
        <w:commentReference w:id="0"/>
      </w:r>
    </w:p>
    <w:p w14:paraId="7AD45468" w14:textId="02ECA5F2" w:rsidR="000429B9" w:rsidRPr="000429B9" w:rsidRDefault="000429B9" w:rsidP="000429B9">
      <w:pPr>
        <w:spacing w:line="240" w:lineRule="auto"/>
        <w:rPr>
          <w:rFonts w:eastAsia="Times New Roman"/>
        </w:rPr>
      </w:pPr>
      <w:r w:rsidRPr="000429B9">
        <w:rPr>
          <w:noProof/>
        </w:rPr>
        <w:drawing>
          <wp:inline distT="0" distB="0" distL="0" distR="0" wp14:anchorId="4D76ED56" wp14:editId="5AECA3C5">
            <wp:extent cx="2607596" cy="1860698"/>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8400" cy="1875543"/>
                    </a:xfrm>
                    <a:prstGeom prst="rect">
                      <a:avLst/>
                    </a:prstGeom>
                    <a:noFill/>
                    <a:ln>
                      <a:noFill/>
                    </a:ln>
                  </pic:spPr>
                </pic:pic>
              </a:graphicData>
            </a:graphic>
          </wp:inline>
        </w:drawing>
      </w:r>
      <w:r w:rsidRPr="000429B9">
        <w:rPr>
          <w:noProof/>
        </w:rPr>
        <w:drawing>
          <wp:inline distT="0" distB="0" distL="0" distR="0" wp14:anchorId="7FC31A49" wp14:editId="5DB71555">
            <wp:extent cx="2615609" cy="1866416"/>
            <wp:effectExtent l="0" t="0" r="635" b="63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9880" cy="1890871"/>
                    </a:xfrm>
                    <a:prstGeom prst="rect">
                      <a:avLst/>
                    </a:prstGeom>
                    <a:noFill/>
                    <a:ln>
                      <a:noFill/>
                    </a:ln>
                  </pic:spPr>
                </pic:pic>
              </a:graphicData>
            </a:graphic>
          </wp:inline>
        </w:drawing>
      </w:r>
    </w:p>
    <w:p w14:paraId="2B17D296" w14:textId="3C708F5B" w:rsidR="000429B9" w:rsidRDefault="000429B9" w:rsidP="000429B9">
      <w:r>
        <w:t xml:space="preserve">Time-series model fits for winter annuals on control (left) and exclosure (right) plots. </w:t>
      </w:r>
      <w:r w:rsidR="00223437">
        <w:t xml:space="preserve">Histograms show the distribution of estimates for the year in which the transition event occurs. Lines show the predicted topic proportions over time. </w:t>
      </w:r>
    </w:p>
    <w:p w14:paraId="5F8AB8FE" w14:textId="77777777" w:rsidR="00692D93" w:rsidRDefault="00692D93">
      <w:pPr>
        <w:spacing w:line="240" w:lineRule="auto"/>
        <w:rPr>
          <w:b/>
          <w:bCs/>
        </w:rPr>
      </w:pPr>
      <w:r>
        <w:rPr>
          <w:b/>
          <w:bCs/>
        </w:rPr>
        <w:br w:type="page"/>
      </w:r>
    </w:p>
    <w:p w14:paraId="45386602" w14:textId="57AE94AE" w:rsidR="0075345E" w:rsidRDefault="008F5AB9" w:rsidP="000429B9">
      <w:pPr>
        <w:rPr>
          <w:b/>
          <w:bCs/>
        </w:rPr>
      </w:pPr>
      <w:r>
        <w:rPr>
          <w:b/>
          <w:bCs/>
        </w:rPr>
        <w:lastRenderedPageBreak/>
        <w:t>Tables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5"/>
        <w:gridCol w:w="967"/>
        <w:gridCol w:w="1348"/>
        <w:gridCol w:w="1655"/>
      </w:tblGrid>
      <w:tr w:rsidR="00692D93" w:rsidRPr="008F5AB9" w14:paraId="2BAAF909" w14:textId="77777777" w:rsidTr="001D7A51">
        <w:trPr>
          <w:tblHeader/>
          <w:tblCellSpacing w:w="15" w:type="dxa"/>
        </w:trPr>
        <w:tc>
          <w:tcPr>
            <w:tcW w:w="0" w:type="auto"/>
            <w:gridSpan w:val="4"/>
            <w:vAlign w:val="center"/>
          </w:tcPr>
          <w:p w14:paraId="5AD4AAD8" w14:textId="123A600C" w:rsidR="00692D93" w:rsidRPr="008F5AB9" w:rsidRDefault="00692D93" w:rsidP="00692D93">
            <w:pPr>
              <w:spacing w:line="240" w:lineRule="auto"/>
              <w:rPr>
                <w:rFonts w:eastAsia="Times New Roman"/>
                <w:b/>
                <w:bCs/>
              </w:rPr>
            </w:pPr>
            <w:r>
              <w:rPr>
                <w:rFonts w:eastAsia="Times New Roman"/>
                <w:b/>
                <w:bCs/>
              </w:rPr>
              <w:t>Control plots</w:t>
            </w:r>
          </w:p>
        </w:tc>
      </w:tr>
      <w:tr w:rsidR="008F5AB9" w:rsidRPr="008F5AB9" w14:paraId="03CB3292" w14:textId="77777777" w:rsidTr="008F5AB9">
        <w:trPr>
          <w:tblHeader/>
          <w:tblCellSpacing w:w="15" w:type="dxa"/>
        </w:trPr>
        <w:tc>
          <w:tcPr>
            <w:tcW w:w="0" w:type="auto"/>
            <w:vAlign w:val="center"/>
            <w:hideMark/>
          </w:tcPr>
          <w:p w14:paraId="76DA7A5A" w14:textId="77777777" w:rsidR="008F5AB9" w:rsidRPr="008F5AB9" w:rsidRDefault="008F5AB9" w:rsidP="008F5AB9">
            <w:pPr>
              <w:spacing w:line="240" w:lineRule="auto"/>
              <w:rPr>
                <w:rFonts w:eastAsia="Times New Roman"/>
                <w:b/>
                <w:bCs/>
              </w:rPr>
            </w:pPr>
            <w:r w:rsidRPr="008F5AB9">
              <w:rPr>
                <w:rFonts w:eastAsia="Times New Roman"/>
                <w:b/>
                <w:bCs/>
              </w:rPr>
              <w:t>seg</w:t>
            </w:r>
          </w:p>
        </w:tc>
        <w:tc>
          <w:tcPr>
            <w:tcW w:w="0" w:type="auto"/>
            <w:vAlign w:val="center"/>
            <w:hideMark/>
          </w:tcPr>
          <w:p w14:paraId="3694BE1D" w14:textId="77777777" w:rsidR="008F5AB9" w:rsidRPr="008F5AB9" w:rsidRDefault="008F5AB9" w:rsidP="008F5AB9">
            <w:pPr>
              <w:spacing w:line="240" w:lineRule="auto"/>
              <w:rPr>
                <w:rFonts w:eastAsia="Times New Roman"/>
                <w:b/>
                <w:bCs/>
              </w:rPr>
            </w:pPr>
            <w:r w:rsidRPr="008F5AB9">
              <w:rPr>
                <w:rFonts w:eastAsia="Times New Roman"/>
                <w:b/>
                <w:bCs/>
              </w:rPr>
              <w:t>species</w:t>
            </w:r>
          </w:p>
        </w:tc>
        <w:tc>
          <w:tcPr>
            <w:tcW w:w="0" w:type="auto"/>
            <w:vAlign w:val="center"/>
            <w:hideMark/>
          </w:tcPr>
          <w:p w14:paraId="034E3C46" w14:textId="77777777" w:rsidR="008F5AB9" w:rsidRPr="008F5AB9" w:rsidRDefault="008F5AB9" w:rsidP="008F5AB9">
            <w:pPr>
              <w:spacing w:line="240" w:lineRule="auto"/>
              <w:jc w:val="right"/>
              <w:rPr>
                <w:rFonts w:eastAsia="Times New Roman"/>
                <w:b/>
                <w:bCs/>
              </w:rPr>
            </w:pPr>
            <w:r w:rsidRPr="008F5AB9">
              <w:rPr>
                <w:rFonts w:eastAsia="Times New Roman"/>
                <w:b/>
                <w:bCs/>
              </w:rPr>
              <w:t>prop_abund</w:t>
            </w:r>
          </w:p>
        </w:tc>
        <w:tc>
          <w:tcPr>
            <w:tcW w:w="0" w:type="auto"/>
            <w:vAlign w:val="center"/>
            <w:hideMark/>
          </w:tcPr>
          <w:p w14:paraId="6B6B05D2" w14:textId="77777777" w:rsidR="008F5AB9" w:rsidRPr="008F5AB9" w:rsidRDefault="008F5AB9" w:rsidP="008F5AB9">
            <w:pPr>
              <w:spacing w:line="240" w:lineRule="auto"/>
              <w:jc w:val="right"/>
              <w:rPr>
                <w:rFonts w:eastAsia="Times New Roman"/>
                <w:b/>
                <w:bCs/>
              </w:rPr>
            </w:pPr>
            <w:r w:rsidRPr="008F5AB9">
              <w:rPr>
                <w:rFonts w:eastAsia="Times New Roman"/>
                <w:b/>
                <w:bCs/>
              </w:rPr>
              <w:t>topic_seg_rank</w:t>
            </w:r>
          </w:p>
        </w:tc>
      </w:tr>
      <w:tr w:rsidR="008F5AB9" w:rsidRPr="008F5AB9" w14:paraId="04D1D392" w14:textId="77777777" w:rsidTr="008F5AB9">
        <w:trPr>
          <w:tblCellSpacing w:w="15" w:type="dxa"/>
        </w:trPr>
        <w:tc>
          <w:tcPr>
            <w:tcW w:w="0" w:type="auto"/>
            <w:vAlign w:val="center"/>
            <w:hideMark/>
          </w:tcPr>
          <w:p w14:paraId="255FB706" w14:textId="77777777" w:rsidR="008F5AB9" w:rsidRPr="008F5AB9" w:rsidRDefault="008F5AB9" w:rsidP="008F5AB9">
            <w:pPr>
              <w:spacing w:line="240" w:lineRule="auto"/>
              <w:rPr>
                <w:rFonts w:eastAsia="Times New Roman"/>
              </w:rPr>
            </w:pPr>
            <w:r w:rsidRPr="008F5AB9">
              <w:rPr>
                <w:rFonts w:eastAsia="Times New Roman"/>
              </w:rPr>
              <w:t>1</w:t>
            </w:r>
          </w:p>
        </w:tc>
        <w:tc>
          <w:tcPr>
            <w:tcW w:w="0" w:type="auto"/>
            <w:vAlign w:val="center"/>
            <w:hideMark/>
          </w:tcPr>
          <w:p w14:paraId="63FD2C8E" w14:textId="77777777" w:rsidR="008F5AB9" w:rsidRPr="008F5AB9" w:rsidRDefault="008F5AB9" w:rsidP="008F5AB9">
            <w:pPr>
              <w:spacing w:line="240" w:lineRule="auto"/>
              <w:rPr>
                <w:rFonts w:eastAsia="Times New Roman"/>
              </w:rPr>
            </w:pPr>
            <w:r w:rsidRPr="008F5AB9">
              <w:rPr>
                <w:rFonts w:eastAsia="Times New Roman"/>
              </w:rPr>
              <w:t>hapl grac</w:t>
            </w:r>
          </w:p>
        </w:tc>
        <w:tc>
          <w:tcPr>
            <w:tcW w:w="0" w:type="auto"/>
            <w:vAlign w:val="center"/>
            <w:hideMark/>
          </w:tcPr>
          <w:p w14:paraId="02A33974" w14:textId="77777777" w:rsidR="008F5AB9" w:rsidRPr="008F5AB9" w:rsidRDefault="008F5AB9" w:rsidP="008F5AB9">
            <w:pPr>
              <w:spacing w:line="240" w:lineRule="auto"/>
              <w:jc w:val="right"/>
              <w:rPr>
                <w:rFonts w:eastAsia="Times New Roman"/>
              </w:rPr>
            </w:pPr>
            <w:r w:rsidRPr="008F5AB9">
              <w:rPr>
                <w:rFonts w:eastAsia="Times New Roman"/>
              </w:rPr>
              <w:t>0.6165549</w:t>
            </w:r>
          </w:p>
        </w:tc>
        <w:tc>
          <w:tcPr>
            <w:tcW w:w="0" w:type="auto"/>
            <w:vAlign w:val="center"/>
            <w:hideMark/>
          </w:tcPr>
          <w:p w14:paraId="4ADFBFE7" w14:textId="77777777" w:rsidR="008F5AB9" w:rsidRPr="008F5AB9" w:rsidRDefault="008F5AB9" w:rsidP="008F5AB9">
            <w:pPr>
              <w:spacing w:line="240" w:lineRule="auto"/>
              <w:jc w:val="right"/>
              <w:rPr>
                <w:rFonts w:eastAsia="Times New Roman"/>
              </w:rPr>
            </w:pPr>
            <w:r w:rsidRPr="008F5AB9">
              <w:rPr>
                <w:rFonts w:eastAsia="Times New Roman"/>
              </w:rPr>
              <w:t>1</w:t>
            </w:r>
          </w:p>
        </w:tc>
      </w:tr>
      <w:tr w:rsidR="008F5AB9" w:rsidRPr="008F5AB9" w14:paraId="3066EE15" w14:textId="77777777" w:rsidTr="008F5AB9">
        <w:trPr>
          <w:tblCellSpacing w:w="15" w:type="dxa"/>
        </w:trPr>
        <w:tc>
          <w:tcPr>
            <w:tcW w:w="0" w:type="auto"/>
            <w:vAlign w:val="center"/>
            <w:hideMark/>
          </w:tcPr>
          <w:p w14:paraId="00AE3992" w14:textId="77777777" w:rsidR="008F5AB9" w:rsidRPr="008F5AB9" w:rsidRDefault="008F5AB9" w:rsidP="008F5AB9">
            <w:pPr>
              <w:spacing w:line="240" w:lineRule="auto"/>
              <w:rPr>
                <w:rFonts w:eastAsia="Times New Roman"/>
              </w:rPr>
            </w:pPr>
            <w:r w:rsidRPr="008F5AB9">
              <w:rPr>
                <w:rFonts w:eastAsia="Times New Roman"/>
              </w:rPr>
              <w:t>1</w:t>
            </w:r>
          </w:p>
        </w:tc>
        <w:tc>
          <w:tcPr>
            <w:tcW w:w="0" w:type="auto"/>
            <w:vAlign w:val="center"/>
            <w:hideMark/>
          </w:tcPr>
          <w:p w14:paraId="36E34BFD" w14:textId="77777777" w:rsidR="008F5AB9" w:rsidRPr="008F5AB9" w:rsidRDefault="008F5AB9" w:rsidP="008F5AB9">
            <w:pPr>
              <w:spacing w:line="240" w:lineRule="auto"/>
              <w:rPr>
                <w:rFonts w:eastAsia="Times New Roman"/>
              </w:rPr>
            </w:pPr>
            <w:r w:rsidRPr="008F5AB9">
              <w:rPr>
                <w:rFonts w:eastAsia="Times New Roman"/>
              </w:rPr>
              <w:t>erio aber</w:t>
            </w:r>
          </w:p>
        </w:tc>
        <w:tc>
          <w:tcPr>
            <w:tcW w:w="0" w:type="auto"/>
            <w:vAlign w:val="center"/>
            <w:hideMark/>
          </w:tcPr>
          <w:p w14:paraId="48E6FA5C" w14:textId="77777777" w:rsidR="008F5AB9" w:rsidRPr="008F5AB9" w:rsidRDefault="008F5AB9" w:rsidP="008F5AB9">
            <w:pPr>
              <w:spacing w:line="240" w:lineRule="auto"/>
              <w:jc w:val="right"/>
              <w:rPr>
                <w:rFonts w:eastAsia="Times New Roman"/>
              </w:rPr>
            </w:pPr>
            <w:r w:rsidRPr="008F5AB9">
              <w:rPr>
                <w:rFonts w:eastAsia="Times New Roman"/>
              </w:rPr>
              <w:t>0.0864259</w:t>
            </w:r>
          </w:p>
        </w:tc>
        <w:tc>
          <w:tcPr>
            <w:tcW w:w="0" w:type="auto"/>
            <w:vAlign w:val="center"/>
            <w:hideMark/>
          </w:tcPr>
          <w:p w14:paraId="601F6B5E" w14:textId="77777777" w:rsidR="008F5AB9" w:rsidRPr="008F5AB9" w:rsidRDefault="008F5AB9" w:rsidP="008F5AB9">
            <w:pPr>
              <w:spacing w:line="240" w:lineRule="auto"/>
              <w:jc w:val="right"/>
              <w:rPr>
                <w:rFonts w:eastAsia="Times New Roman"/>
              </w:rPr>
            </w:pPr>
            <w:r w:rsidRPr="008F5AB9">
              <w:rPr>
                <w:rFonts w:eastAsia="Times New Roman"/>
              </w:rPr>
              <w:t>2</w:t>
            </w:r>
          </w:p>
        </w:tc>
      </w:tr>
      <w:tr w:rsidR="008F5AB9" w:rsidRPr="008F5AB9" w14:paraId="7747D766" w14:textId="77777777" w:rsidTr="008F5AB9">
        <w:trPr>
          <w:tblCellSpacing w:w="15" w:type="dxa"/>
        </w:trPr>
        <w:tc>
          <w:tcPr>
            <w:tcW w:w="0" w:type="auto"/>
            <w:vAlign w:val="center"/>
            <w:hideMark/>
          </w:tcPr>
          <w:p w14:paraId="77C87BE9" w14:textId="77777777" w:rsidR="008F5AB9" w:rsidRPr="008F5AB9" w:rsidRDefault="008F5AB9" w:rsidP="008F5AB9">
            <w:pPr>
              <w:spacing w:line="240" w:lineRule="auto"/>
              <w:rPr>
                <w:rFonts w:eastAsia="Times New Roman"/>
              </w:rPr>
            </w:pPr>
            <w:r w:rsidRPr="008F5AB9">
              <w:rPr>
                <w:rFonts w:eastAsia="Times New Roman"/>
              </w:rPr>
              <w:t>1</w:t>
            </w:r>
          </w:p>
        </w:tc>
        <w:tc>
          <w:tcPr>
            <w:tcW w:w="0" w:type="auto"/>
            <w:vAlign w:val="center"/>
            <w:hideMark/>
          </w:tcPr>
          <w:p w14:paraId="61468324" w14:textId="77777777" w:rsidR="008F5AB9" w:rsidRPr="008F5AB9" w:rsidRDefault="008F5AB9" w:rsidP="008F5AB9">
            <w:pPr>
              <w:spacing w:line="240" w:lineRule="auto"/>
              <w:rPr>
                <w:rFonts w:eastAsia="Times New Roman"/>
              </w:rPr>
            </w:pPr>
            <w:r w:rsidRPr="008F5AB9">
              <w:rPr>
                <w:rFonts w:eastAsia="Times New Roman"/>
              </w:rPr>
              <w:t>eria diff</w:t>
            </w:r>
          </w:p>
        </w:tc>
        <w:tc>
          <w:tcPr>
            <w:tcW w:w="0" w:type="auto"/>
            <w:vAlign w:val="center"/>
            <w:hideMark/>
          </w:tcPr>
          <w:p w14:paraId="6921F2B0" w14:textId="77777777" w:rsidR="008F5AB9" w:rsidRPr="008F5AB9" w:rsidRDefault="008F5AB9" w:rsidP="008F5AB9">
            <w:pPr>
              <w:spacing w:line="240" w:lineRule="auto"/>
              <w:jc w:val="right"/>
              <w:rPr>
                <w:rFonts w:eastAsia="Times New Roman"/>
              </w:rPr>
            </w:pPr>
            <w:r w:rsidRPr="008F5AB9">
              <w:rPr>
                <w:rFonts w:eastAsia="Times New Roman"/>
              </w:rPr>
              <w:t>0.0571511</w:t>
            </w:r>
          </w:p>
        </w:tc>
        <w:tc>
          <w:tcPr>
            <w:tcW w:w="0" w:type="auto"/>
            <w:vAlign w:val="center"/>
            <w:hideMark/>
          </w:tcPr>
          <w:p w14:paraId="56683861" w14:textId="77777777" w:rsidR="008F5AB9" w:rsidRPr="008F5AB9" w:rsidRDefault="008F5AB9" w:rsidP="008F5AB9">
            <w:pPr>
              <w:spacing w:line="240" w:lineRule="auto"/>
              <w:jc w:val="right"/>
              <w:rPr>
                <w:rFonts w:eastAsia="Times New Roman"/>
              </w:rPr>
            </w:pPr>
            <w:r w:rsidRPr="008F5AB9">
              <w:rPr>
                <w:rFonts w:eastAsia="Times New Roman"/>
              </w:rPr>
              <w:t>3</w:t>
            </w:r>
          </w:p>
        </w:tc>
      </w:tr>
      <w:tr w:rsidR="008F5AB9" w:rsidRPr="008F5AB9" w14:paraId="1ABDA128" w14:textId="77777777" w:rsidTr="008F5AB9">
        <w:trPr>
          <w:tblCellSpacing w:w="15" w:type="dxa"/>
        </w:trPr>
        <w:tc>
          <w:tcPr>
            <w:tcW w:w="0" w:type="auto"/>
            <w:vAlign w:val="center"/>
            <w:hideMark/>
          </w:tcPr>
          <w:p w14:paraId="1A1F4F0E" w14:textId="77777777" w:rsidR="008F5AB9" w:rsidRPr="008F5AB9" w:rsidRDefault="008F5AB9" w:rsidP="008F5AB9">
            <w:pPr>
              <w:spacing w:line="240" w:lineRule="auto"/>
              <w:rPr>
                <w:rFonts w:eastAsia="Times New Roman"/>
              </w:rPr>
            </w:pPr>
            <w:r w:rsidRPr="008F5AB9">
              <w:rPr>
                <w:rFonts w:eastAsia="Times New Roman"/>
              </w:rPr>
              <w:t>1</w:t>
            </w:r>
          </w:p>
        </w:tc>
        <w:tc>
          <w:tcPr>
            <w:tcW w:w="0" w:type="auto"/>
            <w:vAlign w:val="center"/>
            <w:hideMark/>
          </w:tcPr>
          <w:p w14:paraId="3E288E40" w14:textId="77777777" w:rsidR="008F5AB9" w:rsidRPr="008F5AB9" w:rsidRDefault="008F5AB9" w:rsidP="008F5AB9">
            <w:pPr>
              <w:spacing w:line="240" w:lineRule="auto"/>
              <w:rPr>
                <w:rFonts w:eastAsia="Times New Roman"/>
              </w:rPr>
            </w:pPr>
            <w:r w:rsidRPr="008F5AB9">
              <w:rPr>
                <w:rFonts w:eastAsia="Times New Roman"/>
              </w:rPr>
              <w:t>erod cicu</w:t>
            </w:r>
          </w:p>
        </w:tc>
        <w:tc>
          <w:tcPr>
            <w:tcW w:w="0" w:type="auto"/>
            <w:vAlign w:val="center"/>
            <w:hideMark/>
          </w:tcPr>
          <w:p w14:paraId="34E5EFA3" w14:textId="77777777" w:rsidR="008F5AB9" w:rsidRPr="008F5AB9" w:rsidRDefault="008F5AB9" w:rsidP="008F5AB9">
            <w:pPr>
              <w:spacing w:line="240" w:lineRule="auto"/>
              <w:jc w:val="right"/>
              <w:rPr>
                <w:rFonts w:eastAsia="Times New Roman"/>
              </w:rPr>
            </w:pPr>
            <w:r w:rsidRPr="008F5AB9">
              <w:rPr>
                <w:rFonts w:eastAsia="Times New Roman"/>
              </w:rPr>
              <w:t>0.0557800</w:t>
            </w:r>
          </w:p>
        </w:tc>
        <w:tc>
          <w:tcPr>
            <w:tcW w:w="0" w:type="auto"/>
            <w:vAlign w:val="center"/>
            <w:hideMark/>
          </w:tcPr>
          <w:p w14:paraId="74271781" w14:textId="77777777" w:rsidR="008F5AB9" w:rsidRPr="008F5AB9" w:rsidRDefault="008F5AB9" w:rsidP="008F5AB9">
            <w:pPr>
              <w:spacing w:line="240" w:lineRule="auto"/>
              <w:jc w:val="right"/>
              <w:rPr>
                <w:rFonts w:eastAsia="Times New Roman"/>
              </w:rPr>
            </w:pPr>
            <w:r w:rsidRPr="008F5AB9">
              <w:rPr>
                <w:rFonts w:eastAsia="Times New Roman"/>
              </w:rPr>
              <w:t>4</w:t>
            </w:r>
          </w:p>
        </w:tc>
      </w:tr>
      <w:tr w:rsidR="008F5AB9" w:rsidRPr="008F5AB9" w14:paraId="7DE14224" w14:textId="77777777" w:rsidTr="008F5AB9">
        <w:trPr>
          <w:tblCellSpacing w:w="15" w:type="dxa"/>
        </w:trPr>
        <w:tc>
          <w:tcPr>
            <w:tcW w:w="0" w:type="auto"/>
            <w:vAlign w:val="center"/>
            <w:hideMark/>
          </w:tcPr>
          <w:p w14:paraId="77DC4795" w14:textId="77777777" w:rsidR="008F5AB9" w:rsidRPr="008F5AB9" w:rsidRDefault="008F5AB9" w:rsidP="008F5AB9">
            <w:pPr>
              <w:spacing w:line="240" w:lineRule="auto"/>
              <w:rPr>
                <w:rFonts w:eastAsia="Times New Roman"/>
              </w:rPr>
            </w:pPr>
            <w:r w:rsidRPr="008F5AB9">
              <w:rPr>
                <w:rFonts w:eastAsia="Times New Roman"/>
              </w:rPr>
              <w:t>1</w:t>
            </w:r>
          </w:p>
        </w:tc>
        <w:tc>
          <w:tcPr>
            <w:tcW w:w="0" w:type="auto"/>
            <w:vAlign w:val="center"/>
            <w:hideMark/>
          </w:tcPr>
          <w:p w14:paraId="58B306FA" w14:textId="77777777" w:rsidR="008F5AB9" w:rsidRPr="008F5AB9" w:rsidRDefault="008F5AB9" w:rsidP="008F5AB9">
            <w:pPr>
              <w:spacing w:line="240" w:lineRule="auto"/>
              <w:rPr>
                <w:rFonts w:eastAsia="Times New Roman"/>
              </w:rPr>
            </w:pPr>
            <w:r w:rsidRPr="008F5AB9">
              <w:rPr>
                <w:rFonts w:eastAsia="Times New Roman"/>
              </w:rPr>
              <w:t>astr nutt</w:t>
            </w:r>
          </w:p>
        </w:tc>
        <w:tc>
          <w:tcPr>
            <w:tcW w:w="0" w:type="auto"/>
            <w:vAlign w:val="center"/>
            <w:hideMark/>
          </w:tcPr>
          <w:p w14:paraId="671F9BBB" w14:textId="77777777" w:rsidR="008F5AB9" w:rsidRPr="008F5AB9" w:rsidRDefault="008F5AB9" w:rsidP="008F5AB9">
            <w:pPr>
              <w:spacing w:line="240" w:lineRule="auto"/>
              <w:jc w:val="right"/>
              <w:rPr>
                <w:rFonts w:eastAsia="Times New Roman"/>
              </w:rPr>
            </w:pPr>
            <w:r w:rsidRPr="008F5AB9">
              <w:rPr>
                <w:rFonts w:eastAsia="Times New Roman"/>
              </w:rPr>
              <w:t>0.0349702</w:t>
            </w:r>
          </w:p>
        </w:tc>
        <w:tc>
          <w:tcPr>
            <w:tcW w:w="0" w:type="auto"/>
            <w:vAlign w:val="center"/>
            <w:hideMark/>
          </w:tcPr>
          <w:p w14:paraId="42A638E3" w14:textId="77777777" w:rsidR="008F5AB9" w:rsidRPr="008F5AB9" w:rsidRDefault="008F5AB9" w:rsidP="008F5AB9">
            <w:pPr>
              <w:spacing w:line="240" w:lineRule="auto"/>
              <w:jc w:val="right"/>
              <w:rPr>
                <w:rFonts w:eastAsia="Times New Roman"/>
              </w:rPr>
            </w:pPr>
            <w:r w:rsidRPr="008F5AB9">
              <w:rPr>
                <w:rFonts w:eastAsia="Times New Roman"/>
              </w:rPr>
              <w:t>5</w:t>
            </w:r>
          </w:p>
        </w:tc>
      </w:tr>
      <w:tr w:rsidR="008F5AB9" w:rsidRPr="008F5AB9" w14:paraId="30DDCE6F" w14:textId="77777777" w:rsidTr="008F5AB9">
        <w:trPr>
          <w:tblCellSpacing w:w="15" w:type="dxa"/>
        </w:trPr>
        <w:tc>
          <w:tcPr>
            <w:tcW w:w="0" w:type="auto"/>
            <w:vAlign w:val="center"/>
            <w:hideMark/>
          </w:tcPr>
          <w:p w14:paraId="45B34B93" w14:textId="77777777" w:rsidR="008F5AB9" w:rsidRPr="008F5AB9" w:rsidRDefault="008F5AB9" w:rsidP="008F5AB9">
            <w:pPr>
              <w:spacing w:line="240" w:lineRule="auto"/>
              <w:rPr>
                <w:rFonts w:eastAsia="Times New Roman"/>
              </w:rPr>
            </w:pPr>
            <w:r w:rsidRPr="008F5AB9">
              <w:rPr>
                <w:rFonts w:eastAsia="Times New Roman"/>
              </w:rPr>
              <w:t>2</w:t>
            </w:r>
          </w:p>
        </w:tc>
        <w:tc>
          <w:tcPr>
            <w:tcW w:w="0" w:type="auto"/>
            <w:vAlign w:val="center"/>
            <w:hideMark/>
          </w:tcPr>
          <w:p w14:paraId="0A6720D8" w14:textId="77777777" w:rsidR="008F5AB9" w:rsidRPr="008F5AB9" w:rsidRDefault="008F5AB9" w:rsidP="008F5AB9">
            <w:pPr>
              <w:spacing w:line="240" w:lineRule="auto"/>
              <w:rPr>
                <w:rFonts w:eastAsia="Times New Roman"/>
              </w:rPr>
            </w:pPr>
            <w:r w:rsidRPr="008F5AB9">
              <w:rPr>
                <w:rFonts w:eastAsia="Times New Roman"/>
              </w:rPr>
              <w:t>erod cicu</w:t>
            </w:r>
          </w:p>
        </w:tc>
        <w:tc>
          <w:tcPr>
            <w:tcW w:w="0" w:type="auto"/>
            <w:vAlign w:val="center"/>
            <w:hideMark/>
          </w:tcPr>
          <w:p w14:paraId="3163BB29" w14:textId="77777777" w:rsidR="008F5AB9" w:rsidRPr="008F5AB9" w:rsidRDefault="008F5AB9" w:rsidP="008F5AB9">
            <w:pPr>
              <w:spacing w:line="240" w:lineRule="auto"/>
              <w:jc w:val="right"/>
              <w:rPr>
                <w:rFonts w:eastAsia="Times New Roman"/>
              </w:rPr>
            </w:pPr>
            <w:r w:rsidRPr="008F5AB9">
              <w:rPr>
                <w:rFonts w:eastAsia="Times New Roman"/>
              </w:rPr>
              <w:t>0.2937713</w:t>
            </w:r>
          </w:p>
        </w:tc>
        <w:tc>
          <w:tcPr>
            <w:tcW w:w="0" w:type="auto"/>
            <w:vAlign w:val="center"/>
            <w:hideMark/>
          </w:tcPr>
          <w:p w14:paraId="5A0FF2AD" w14:textId="77777777" w:rsidR="008F5AB9" w:rsidRPr="008F5AB9" w:rsidRDefault="008F5AB9" w:rsidP="008F5AB9">
            <w:pPr>
              <w:spacing w:line="240" w:lineRule="auto"/>
              <w:jc w:val="right"/>
              <w:rPr>
                <w:rFonts w:eastAsia="Times New Roman"/>
              </w:rPr>
            </w:pPr>
            <w:r w:rsidRPr="008F5AB9">
              <w:rPr>
                <w:rFonts w:eastAsia="Times New Roman"/>
              </w:rPr>
              <w:t>1</w:t>
            </w:r>
          </w:p>
        </w:tc>
      </w:tr>
      <w:tr w:rsidR="008F5AB9" w:rsidRPr="008F5AB9" w14:paraId="768F89CC" w14:textId="77777777" w:rsidTr="008F5AB9">
        <w:trPr>
          <w:tblCellSpacing w:w="15" w:type="dxa"/>
        </w:trPr>
        <w:tc>
          <w:tcPr>
            <w:tcW w:w="0" w:type="auto"/>
            <w:vAlign w:val="center"/>
            <w:hideMark/>
          </w:tcPr>
          <w:p w14:paraId="48454E44" w14:textId="77777777" w:rsidR="008F5AB9" w:rsidRPr="008F5AB9" w:rsidRDefault="008F5AB9" w:rsidP="008F5AB9">
            <w:pPr>
              <w:spacing w:line="240" w:lineRule="auto"/>
              <w:rPr>
                <w:rFonts w:eastAsia="Times New Roman"/>
              </w:rPr>
            </w:pPr>
            <w:r w:rsidRPr="008F5AB9">
              <w:rPr>
                <w:rFonts w:eastAsia="Times New Roman"/>
              </w:rPr>
              <w:t>2</w:t>
            </w:r>
          </w:p>
        </w:tc>
        <w:tc>
          <w:tcPr>
            <w:tcW w:w="0" w:type="auto"/>
            <w:vAlign w:val="center"/>
            <w:hideMark/>
          </w:tcPr>
          <w:p w14:paraId="25D86DA8" w14:textId="77777777" w:rsidR="008F5AB9" w:rsidRPr="008F5AB9" w:rsidRDefault="008F5AB9" w:rsidP="008F5AB9">
            <w:pPr>
              <w:spacing w:line="240" w:lineRule="auto"/>
              <w:rPr>
                <w:rFonts w:eastAsia="Times New Roman"/>
              </w:rPr>
            </w:pPr>
            <w:r w:rsidRPr="008F5AB9">
              <w:rPr>
                <w:rFonts w:eastAsia="Times New Roman"/>
              </w:rPr>
              <w:t>astr nutt</w:t>
            </w:r>
          </w:p>
        </w:tc>
        <w:tc>
          <w:tcPr>
            <w:tcW w:w="0" w:type="auto"/>
            <w:vAlign w:val="center"/>
            <w:hideMark/>
          </w:tcPr>
          <w:p w14:paraId="7AF38F88" w14:textId="77777777" w:rsidR="008F5AB9" w:rsidRPr="008F5AB9" w:rsidRDefault="008F5AB9" w:rsidP="008F5AB9">
            <w:pPr>
              <w:spacing w:line="240" w:lineRule="auto"/>
              <w:jc w:val="right"/>
              <w:rPr>
                <w:rFonts w:eastAsia="Times New Roman"/>
              </w:rPr>
            </w:pPr>
            <w:r w:rsidRPr="008F5AB9">
              <w:rPr>
                <w:rFonts w:eastAsia="Times New Roman"/>
              </w:rPr>
              <w:t>0.1718228</w:t>
            </w:r>
          </w:p>
        </w:tc>
        <w:tc>
          <w:tcPr>
            <w:tcW w:w="0" w:type="auto"/>
            <w:vAlign w:val="center"/>
            <w:hideMark/>
          </w:tcPr>
          <w:p w14:paraId="6CD65BE0" w14:textId="77777777" w:rsidR="008F5AB9" w:rsidRPr="008F5AB9" w:rsidRDefault="008F5AB9" w:rsidP="008F5AB9">
            <w:pPr>
              <w:spacing w:line="240" w:lineRule="auto"/>
              <w:jc w:val="right"/>
              <w:rPr>
                <w:rFonts w:eastAsia="Times New Roman"/>
              </w:rPr>
            </w:pPr>
            <w:r w:rsidRPr="008F5AB9">
              <w:rPr>
                <w:rFonts w:eastAsia="Times New Roman"/>
              </w:rPr>
              <w:t>2</w:t>
            </w:r>
          </w:p>
        </w:tc>
      </w:tr>
      <w:tr w:rsidR="008F5AB9" w:rsidRPr="008F5AB9" w14:paraId="519C6BED" w14:textId="77777777" w:rsidTr="008F5AB9">
        <w:trPr>
          <w:tblCellSpacing w:w="15" w:type="dxa"/>
        </w:trPr>
        <w:tc>
          <w:tcPr>
            <w:tcW w:w="0" w:type="auto"/>
            <w:vAlign w:val="center"/>
            <w:hideMark/>
          </w:tcPr>
          <w:p w14:paraId="7BA646D3" w14:textId="77777777" w:rsidR="008F5AB9" w:rsidRPr="008F5AB9" w:rsidRDefault="008F5AB9" w:rsidP="008F5AB9">
            <w:pPr>
              <w:spacing w:line="240" w:lineRule="auto"/>
              <w:rPr>
                <w:rFonts w:eastAsia="Times New Roman"/>
              </w:rPr>
            </w:pPr>
            <w:r w:rsidRPr="008F5AB9">
              <w:rPr>
                <w:rFonts w:eastAsia="Times New Roman"/>
              </w:rPr>
              <w:t>2</w:t>
            </w:r>
          </w:p>
        </w:tc>
        <w:tc>
          <w:tcPr>
            <w:tcW w:w="0" w:type="auto"/>
            <w:vAlign w:val="center"/>
            <w:hideMark/>
          </w:tcPr>
          <w:p w14:paraId="34F80643" w14:textId="77777777" w:rsidR="008F5AB9" w:rsidRPr="008F5AB9" w:rsidRDefault="008F5AB9" w:rsidP="008F5AB9">
            <w:pPr>
              <w:spacing w:line="240" w:lineRule="auto"/>
              <w:rPr>
                <w:rFonts w:eastAsia="Times New Roman"/>
              </w:rPr>
            </w:pPr>
            <w:r w:rsidRPr="008F5AB9">
              <w:rPr>
                <w:rFonts w:eastAsia="Times New Roman"/>
              </w:rPr>
              <w:t>chae stev</w:t>
            </w:r>
          </w:p>
        </w:tc>
        <w:tc>
          <w:tcPr>
            <w:tcW w:w="0" w:type="auto"/>
            <w:vAlign w:val="center"/>
            <w:hideMark/>
          </w:tcPr>
          <w:p w14:paraId="2A150AB0" w14:textId="77777777" w:rsidR="008F5AB9" w:rsidRPr="008F5AB9" w:rsidRDefault="008F5AB9" w:rsidP="008F5AB9">
            <w:pPr>
              <w:spacing w:line="240" w:lineRule="auto"/>
              <w:jc w:val="right"/>
              <w:rPr>
                <w:rFonts w:eastAsia="Times New Roman"/>
              </w:rPr>
            </w:pPr>
            <w:r w:rsidRPr="008F5AB9">
              <w:rPr>
                <w:rFonts w:eastAsia="Times New Roman"/>
              </w:rPr>
              <w:t>0.1368232</w:t>
            </w:r>
          </w:p>
        </w:tc>
        <w:tc>
          <w:tcPr>
            <w:tcW w:w="0" w:type="auto"/>
            <w:vAlign w:val="center"/>
            <w:hideMark/>
          </w:tcPr>
          <w:p w14:paraId="0447CD52" w14:textId="77777777" w:rsidR="008F5AB9" w:rsidRPr="008F5AB9" w:rsidRDefault="008F5AB9" w:rsidP="008F5AB9">
            <w:pPr>
              <w:spacing w:line="240" w:lineRule="auto"/>
              <w:jc w:val="right"/>
              <w:rPr>
                <w:rFonts w:eastAsia="Times New Roman"/>
              </w:rPr>
            </w:pPr>
            <w:r w:rsidRPr="008F5AB9">
              <w:rPr>
                <w:rFonts w:eastAsia="Times New Roman"/>
              </w:rPr>
              <w:t>3</w:t>
            </w:r>
          </w:p>
        </w:tc>
      </w:tr>
      <w:tr w:rsidR="008F5AB9" w:rsidRPr="008F5AB9" w14:paraId="5F6DBAC2" w14:textId="77777777" w:rsidTr="008F5AB9">
        <w:trPr>
          <w:tblCellSpacing w:w="15" w:type="dxa"/>
        </w:trPr>
        <w:tc>
          <w:tcPr>
            <w:tcW w:w="0" w:type="auto"/>
            <w:vAlign w:val="center"/>
            <w:hideMark/>
          </w:tcPr>
          <w:p w14:paraId="78E53238" w14:textId="77777777" w:rsidR="008F5AB9" w:rsidRPr="008F5AB9" w:rsidRDefault="008F5AB9" w:rsidP="008F5AB9">
            <w:pPr>
              <w:spacing w:line="240" w:lineRule="auto"/>
              <w:rPr>
                <w:rFonts w:eastAsia="Times New Roman"/>
              </w:rPr>
            </w:pPr>
            <w:r w:rsidRPr="008F5AB9">
              <w:rPr>
                <w:rFonts w:eastAsia="Times New Roman"/>
              </w:rPr>
              <w:t>2</w:t>
            </w:r>
          </w:p>
        </w:tc>
        <w:tc>
          <w:tcPr>
            <w:tcW w:w="0" w:type="auto"/>
            <w:vAlign w:val="center"/>
            <w:hideMark/>
          </w:tcPr>
          <w:p w14:paraId="0BC4875B" w14:textId="77777777" w:rsidR="008F5AB9" w:rsidRPr="008F5AB9" w:rsidRDefault="008F5AB9" w:rsidP="008F5AB9">
            <w:pPr>
              <w:spacing w:line="240" w:lineRule="auto"/>
              <w:rPr>
                <w:rFonts w:eastAsia="Times New Roman"/>
              </w:rPr>
            </w:pPr>
            <w:r w:rsidRPr="008F5AB9">
              <w:rPr>
                <w:rFonts w:eastAsia="Times New Roman"/>
              </w:rPr>
              <w:t>lesq gord</w:t>
            </w:r>
          </w:p>
        </w:tc>
        <w:tc>
          <w:tcPr>
            <w:tcW w:w="0" w:type="auto"/>
            <w:vAlign w:val="center"/>
            <w:hideMark/>
          </w:tcPr>
          <w:p w14:paraId="0D896F06" w14:textId="77777777" w:rsidR="008F5AB9" w:rsidRPr="008F5AB9" w:rsidRDefault="008F5AB9" w:rsidP="008F5AB9">
            <w:pPr>
              <w:spacing w:line="240" w:lineRule="auto"/>
              <w:jc w:val="right"/>
              <w:rPr>
                <w:rFonts w:eastAsia="Times New Roman"/>
              </w:rPr>
            </w:pPr>
            <w:r w:rsidRPr="008F5AB9">
              <w:rPr>
                <w:rFonts w:eastAsia="Times New Roman"/>
              </w:rPr>
              <w:t>0.1095509</w:t>
            </w:r>
          </w:p>
        </w:tc>
        <w:tc>
          <w:tcPr>
            <w:tcW w:w="0" w:type="auto"/>
            <w:vAlign w:val="center"/>
            <w:hideMark/>
          </w:tcPr>
          <w:p w14:paraId="6C74FF29" w14:textId="77777777" w:rsidR="008F5AB9" w:rsidRPr="008F5AB9" w:rsidRDefault="008F5AB9" w:rsidP="008F5AB9">
            <w:pPr>
              <w:spacing w:line="240" w:lineRule="auto"/>
              <w:jc w:val="right"/>
              <w:rPr>
                <w:rFonts w:eastAsia="Times New Roman"/>
              </w:rPr>
            </w:pPr>
            <w:r w:rsidRPr="008F5AB9">
              <w:rPr>
                <w:rFonts w:eastAsia="Times New Roman"/>
              </w:rPr>
              <w:t>4</w:t>
            </w:r>
          </w:p>
        </w:tc>
      </w:tr>
      <w:tr w:rsidR="008F5AB9" w:rsidRPr="008F5AB9" w14:paraId="5E74E22C" w14:textId="77777777" w:rsidTr="008F5AB9">
        <w:trPr>
          <w:tblCellSpacing w:w="15" w:type="dxa"/>
        </w:trPr>
        <w:tc>
          <w:tcPr>
            <w:tcW w:w="0" w:type="auto"/>
            <w:vAlign w:val="center"/>
            <w:hideMark/>
          </w:tcPr>
          <w:p w14:paraId="0FA28FDA" w14:textId="77777777" w:rsidR="008F5AB9" w:rsidRPr="008F5AB9" w:rsidRDefault="008F5AB9" w:rsidP="008F5AB9">
            <w:pPr>
              <w:spacing w:line="240" w:lineRule="auto"/>
              <w:rPr>
                <w:rFonts w:eastAsia="Times New Roman"/>
              </w:rPr>
            </w:pPr>
            <w:r w:rsidRPr="008F5AB9">
              <w:rPr>
                <w:rFonts w:eastAsia="Times New Roman"/>
              </w:rPr>
              <w:t>2</w:t>
            </w:r>
          </w:p>
        </w:tc>
        <w:tc>
          <w:tcPr>
            <w:tcW w:w="0" w:type="auto"/>
            <w:vAlign w:val="center"/>
            <w:hideMark/>
          </w:tcPr>
          <w:p w14:paraId="6A755CD5" w14:textId="77777777" w:rsidR="008F5AB9" w:rsidRPr="008F5AB9" w:rsidRDefault="008F5AB9" w:rsidP="008F5AB9">
            <w:pPr>
              <w:spacing w:line="240" w:lineRule="auto"/>
              <w:rPr>
                <w:rFonts w:eastAsia="Times New Roman"/>
              </w:rPr>
            </w:pPr>
            <w:r w:rsidRPr="008F5AB9">
              <w:rPr>
                <w:rFonts w:eastAsia="Times New Roman"/>
              </w:rPr>
              <w:t>erio aber</w:t>
            </w:r>
          </w:p>
        </w:tc>
        <w:tc>
          <w:tcPr>
            <w:tcW w:w="0" w:type="auto"/>
            <w:vAlign w:val="center"/>
            <w:hideMark/>
          </w:tcPr>
          <w:p w14:paraId="337751E3" w14:textId="77777777" w:rsidR="008F5AB9" w:rsidRPr="008F5AB9" w:rsidRDefault="008F5AB9" w:rsidP="008F5AB9">
            <w:pPr>
              <w:spacing w:line="240" w:lineRule="auto"/>
              <w:jc w:val="right"/>
              <w:rPr>
                <w:rFonts w:eastAsia="Times New Roman"/>
              </w:rPr>
            </w:pPr>
            <w:r w:rsidRPr="008F5AB9">
              <w:rPr>
                <w:rFonts w:eastAsia="Times New Roman"/>
              </w:rPr>
              <w:t>0.0966649</w:t>
            </w:r>
          </w:p>
        </w:tc>
        <w:tc>
          <w:tcPr>
            <w:tcW w:w="0" w:type="auto"/>
            <w:vAlign w:val="center"/>
            <w:hideMark/>
          </w:tcPr>
          <w:p w14:paraId="038D4AA2" w14:textId="77777777" w:rsidR="008F5AB9" w:rsidRPr="008F5AB9" w:rsidRDefault="008F5AB9" w:rsidP="008F5AB9">
            <w:pPr>
              <w:spacing w:line="240" w:lineRule="auto"/>
              <w:jc w:val="right"/>
              <w:rPr>
                <w:rFonts w:eastAsia="Times New Roman"/>
              </w:rPr>
            </w:pPr>
            <w:r w:rsidRPr="008F5AB9">
              <w:rPr>
                <w:rFonts w:eastAsia="Times New Roman"/>
              </w:rPr>
              <w:t>5</w:t>
            </w:r>
          </w:p>
        </w:tc>
      </w:tr>
    </w:tbl>
    <w:p w14:paraId="1AD3D3C7" w14:textId="1943C378" w:rsidR="008F5AB9" w:rsidRDefault="008F5AB9" w:rsidP="00692D93">
      <w:pPr>
        <w:spacing w:line="240" w:lineRule="auto"/>
        <w:rPr>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5"/>
        <w:gridCol w:w="967"/>
        <w:gridCol w:w="1348"/>
        <w:gridCol w:w="1655"/>
      </w:tblGrid>
      <w:tr w:rsidR="00692D93" w:rsidRPr="00692D93" w14:paraId="6A152D08" w14:textId="77777777" w:rsidTr="0021661A">
        <w:trPr>
          <w:tblHeader/>
          <w:tblCellSpacing w:w="15" w:type="dxa"/>
        </w:trPr>
        <w:tc>
          <w:tcPr>
            <w:tcW w:w="0" w:type="auto"/>
            <w:gridSpan w:val="4"/>
            <w:vAlign w:val="center"/>
          </w:tcPr>
          <w:p w14:paraId="27EA7EF4" w14:textId="740BF6EA" w:rsidR="00692D93" w:rsidRPr="00692D93" w:rsidRDefault="00692D93" w:rsidP="00692D93">
            <w:pPr>
              <w:spacing w:line="240" w:lineRule="auto"/>
              <w:rPr>
                <w:rFonts w:eastAsia="Times New Roman"/>
                <w:b/>
                <w:bCs/>
              </w:rPr>
            </w:pPr>
            <w:r>
              <w:rPr>
                <w:rFonts w:eastAsia="Times New Roman"/>
                <w:b/>
                <w:bCs/>
              </w:rPr>
              <w:t>Exclosure plots</w:t>
            </w:r>
          </w:p>
        </w:tc>
      </w:tr>
      <w:tr w:rsidR="00692D93" w:rsidRPr="00692D93" w14:paraId="3A6A4CF4" w14:textId="77777777" w:rsidTr="00692D93">
        <w:trPr>
          <w:tblHeader/>
          <w:tblCellSpacing w:w="15" w:type="dxa"/>
        </w:trPr>
        <w:tc>
          <w:tcPr>
            <w:tcW w:w="0" w:type="auto"/>
            <w:vAlign w:val="center"/>
            <w:hideMark/>
          </w:tcPr>
          <w:p w14:paraId="352D94B7" w14:textId="77777777" w:rsidR="00692D93" w:rsidRPr="00692D93" w:rsidRDefault="00692D93" w:rsidP="00692D93">
            <w:pPr>
              <w:spacing w:line="240" w:lineRule="auto"/>
              <w:rPr>
                <w:rFonts w:eastAsia="Times New Roman"/>
                <w:b/>
                <w:bCs/>
              </w:rPr>
            </w:pPr>
            <w:r w:rsidRPr="00692D93">
              <w:rPr>
                <w:rFonts w:eastAsia="Times New Roman"/>
                <w:b/>
                <w:bCs/>
              </w:rPr>
              <w:t>seg</w:t>
            </w:r>
          </w:p>
        </w:tc>
        <w:tc>
          <w:tcPr>
            <w:tcW w:w="0" w:type="auto"/>
            <w:vAlign w:val="center"/>
            <w:hideMark/>
          </w:tcPr>
          <w:p w14:paraId="30AF0394" w14:textId="77777777" w:rsidR="00692D93" w:rsidRPr="00692D93" w:rsidRDefault="00692D93" w:rsidP="00692D93">
            <w:pPr>
              <w:spacing w:line="240" w:lineRule="auto"/>
              <w:rPr>
                <w:rFonts w:eastAsia="Times New Roman"/>
                <w:b/>
                <w:bCs/>
              </w:rPr>
            </w:pPr>
            <w:r w:rsidRPr="00692D93">
              <w:rPr>
                <w:rFonts w:eastAsia="Times New Roman"/>
                <w:b/>
                <w:bCs/>
              </w:rPr>
              <w:t>species</w:t>
            </w:r>
          </w:p>
        </w:tc>
        <w:tc>
          <w:tcPr>
            <w:tcW w:w="0" w:type="auto"/>
            <w:vAlign w:val="center"/>
            <w:hideMark/>
          </w:tcPr>
          <w:p w14:paraId="4529091A" w14:textId="77777777" w:rsidR="00692D93" w:rsidRPr="00692D93" w:rsidRDefault="00692D93" w:rsidP="00692D93">
            <w:pPr>
              <w:spacing w:line="240" w:lineRule="auto"/>
              <w:jc w:val="right"/>
              <w:rPr>
                <w:rFonts w:eastAsia="Times New Roman"/>
                <w:b/>
                <w:bCs/>
              </w:rPr>
            </w:pPr>
            <w:r w:rsidRPr="00692D93">
              <w:rPr>
                <w:rFonts w:eastAsia="Times New Roman"/>
                <w:b/>
                <w:bCs/>
              </w:rPr>
              <w:t>prop_abund</w:t>
            </w:r>
          </w:p>
        </w:tc>
        <w:tc>
          <w:tcPr>
            <w:tcW w:w="0" w:type="auto"/>
            <w:vAlign w:val="center"/>
            <w:hideMark/>
          </w:tcPr>
          <w:p w14:paraId="524EF719" w14:textId="77777777" w:rsidR="00692D93" w:rsidRPr="00692D93" w:rsidRDefault="00692D93" w:rsidP="00692D93">
            <w:pPr>
              <w:spacing w:line="240" w:lineRule="auto"/>
              <w:jc w:val="right"/>
              <w:rPr>
                <w:rFonts w:eastAsia="Times New Roman"/>
                <w:b/>
                <w:bCs/>
              </w:rPr>
            </w:pPr>
            <w:r w:rsidRPr="00692D93">
              <w:rPr>
                <w:rFonts w:eastAsia="Times New Roman"/>
                <w:b/>
                <w:bCs/>
              </w:rPr>
              <w:t>topic_seg_rank</w:t>
            </w:r>
          </w:p>
        </w:tc>
      </w:tr>
      <w:tr w:rsidR="00692D93" w:rsidRPr="00692D93" w14:paraId="30AEA831" w14:textId="77777777" w:rsidTr="00692D93">
        <w:trPr>
          <w:tblCellSpacing w:w="15" w:type="dxa"/>
        </w:trPr>
        <w:tc>
          <w:tcPr>
            <w:tcW w:w="0" w:type="auto"/>
            <w:vAlign w:val="center"/>
            <w:hideMark/>
          </w:tcPr>
          <w:p w14:paraId="1B170270" w14:textId="77777777" w:rsidR="00692D93" w:rsidRPr="00692D93" w:rsidRDefault="00692D93" w:rsidP="00692D93">
            <w:pPr>
              <w:spacing w:line="240" w:lineRule="auto"/>
              <w:rPr>
                <w:rFonts w:eastAsia="Times New Roman"/>
              </w:rPr>
            </w:pPr>
            <w:r w:rsidRPr="00692D93">
              <w:rPr>
                <w:rFonts w:eastAsia="Times New Roman"/>
              </w:rPr>
              <w:t>1</w:t>
            </w:r>
          </w:p>
        </w:tc>
        <w:tc>
          <w:tcPr>
            <w:tcW w:w="0" w:type="auto"/>
            <w:vAlign w:val="center"/>
            <w:hideMark/>
          </w:tcPr>
          <w:p w14:paraId="5CC53556" w14:textId="77777777" w:rsidR="00692D93" w:rsidRPr="00692D93" w:rsidRDefault="00692D93" w:rsidP="00692D93">
            <w:pPr>
              <w:spacing w:line="240" w:lineRule="auto"/>
              <w:rPr>
                <w:rFonts w:eastAsia="Times New Roman"/>
              </w:rPr>
            </w:pPr>
            <w:r w:rsidRPr="00692D93">
              <w:rPr>
                <w:rFonts w:eastAsia="Times New Roman"/>
              </w:rPr>
              <w:t>hapl grac</w:t>
            </w:r>
          </w:p>
        </w:tc>
        <w:tc>
          <w:tcPr>
            <w:tcW w:w="0" w:type="auto"/>
            <w:vAlign w:val="center"/>
            <w:hideMark/>
          </w:tcPr>
          <w:p w14:paraId="149C1C5B" w14:textId="77777777" w:rsidR="00692D93" w:rsidRPr="00692D93" w:rsidRDefault="00692D93" w:rsidP="00692D93">
            <w:pPr>
              <w:spacing w:line="240" w:lineRule="auto"/>
              <w:jc w:val="right"/>
              <w:rPr>
                <w:rFonts w:eastAsia="Times New Roman"/>
              </w:rPr>
            </w:pPr>
            <w:r w:rsidRPr="00692D93">
              <w:rPr>
                <w:rFonts w:eastAsia="Times New Roman"/>
              </w:rPr>
              <w:t>0.5092959</w:t>
            </w:r>
          </w:p>
        </w:tc>
        <w:tc>
          <w:tcPr>
            <w:tcW w:w="0" w:type="auto"/>
            <w:vAlign w:val="center"/>
            <w:hideMark/>
          </w:tcPr>
          <w:p w14:paraId="43F8890E" w14:textId="77777777" w:rsidR="00692D93" w:rsidRPr="00692D93" w:rsidRDefault="00692D93" w:rsidP="00692D93">
            <w:pPr>
              <w:spacing w:line="240" w:lineRule="auto"/>
              <w:jc w:val="right"/>
              <w:rPr>
                <w:rFonts w:eastAsia="Times New Roman"/>
              </w:rPr>
            </w:pPr>
            <w:r w:rsidRPr="00692D93">
              <w:rPr>
                <w:rFonts w:eastAsia="Times New Roman"/>
              </w:rPr>
              <w:t>1</w:t>
            </w:r>
          </w:p>
        </w:tc>
      </w:tr>
      <w:tr w:rsidR="00692D93" w:rsidRPr="00692D93" w14:paraId="0A6724CF" w14:textId="77777777" w:rsidTr="00692D93">
        <w:trPr>
          <w:tblCellSpacing w:w="15" w:type="dxa"/>
        </w:trPr>
        <w:tc>
          <w:tcPr>
            <w:tcW w:w="0" w:type="auto"/>
            <w:vAlign w:val="center"/>
            <w:hideMark/>
          </w:tcPr>
          <w:p w14:paraId="37772BEE" w14:textId="77777777" w:rsidR="00692D93" w:rsidRPr="00692D93" w:rsidRDefault="00692D93" w:rsidP="00692D93">
            <w:pPr>
              <w:spacing w:line="240" w:lineRule="auto"/>
              <w:rPr>
                <w:rFonts w:eastAsia="Times New Roman"/>
              </w:rPr>
            </w:pPr>
            <w:r w:rsidRPr="00692D93">
              <w:rPr>
                <w:rFonts w:eastAsia="Times New Roman"/>
              </w:rPr>
              <w:t>1</w:t>
            </w:r>
          </w:p>
        </w:tc>
        <w:tc>
          <w:tcPr>
            <w:tcW w:w="0" w:type="auto"/>
            <w:vAlign w:val="center"/>
            <w:hideMark/>
          </w:tcPr>
          <w:p w14:paraId="71DD11EA" w14:textId="77777777" w:rsidR="00692D93" w:rsidRPr="00692D93" w:rsidRDefault="00692D93" w:rsidP="00692D93">
            <w:pPr>
              <w:spacing w:line="240" w:lineRule="auto"/>
              <w:rPr>
                <w:rFonts w:eastAsia="Times New Roman"/>
              </w:rPr>
            </w:pPr>
            <w:r w:rsidRPr="00692D93">
              <w:rPr>
                <w:rFonts w:eastAsia="Times New Roman"/>
              </w:rPr>
              <w:t>erod cicu</w:t>
            </w:r>
          </w:p>
        </w:tc>
        <w:tc>
          <w:tcPr>
            <w:tcW w:w="0" w:type="auto"/>
            <w:vAlign w:val="center"/>
            <w:hideMark/>
          </w:tcPr>
          <w:p w14:paraId="490530A6" w14:textId="77777777" w:rsidR="00692D93" w:rsidRPr="00692D93" w:rsidRDefault="00692D93" w:rsidP="00692D93">
            <w:pPr>
              <w:spacing w:line="240" w:lineRule="auto"/>
              <w:jc w:val="right"/>
              <w:rPr>
                <w:rFonts w:eastAsia="Times New Roman"/>
              </w:rPr>
            </w:pPr>
            <w:r w:rsidRPr="00692D93">
              <w:rPr>
                <w:rFonts w:eastAsia="Times New Roman"/>
              </w:rPr>
              <w:t>0.1488626</w:t>
            </w:r>
          </w:p>
        </w:tc>
        <w:tc>
          <w:tcPr>
            <w:tcW w:w="0" w:type="auto"/>
            <w:vAlign w:val="center"/>
            <w:hideMark/>
          </w:tcPr>
          <w:p w14:paraId="672826D8" w14:textId="77777777" w:rsidR="00692D93" w:rsidRPr="00692D93" w:rsidRDefault="00692D93" w:rsidP="00692D93">
            <w:pPr>
              <w:spacing w:line="240" w:lineRule="auto"/>
              <w:jc w:val="right"/>
              <w:rPr>
                <w:rFonts w:eastAsia="Times New Roman"/>
              </w:rPr>
            </w:pPr>
            <w:r w:rsidRPr="00692D93">
              <w:rPr>
                <w:rFonts w:eastAsia="Times New Roman"/>
              </w:rPr>
              <w:t>2</w:t>
            </w:r>
          </w:p>
        </w:tc>
      </w:tr>
      <w:tr w:rsidR="00692D93" w:rsidRPr="00692D93" w14:paraId="1AA52F11" w14:textId="77777777" w:rsidTr="00692D93">
        <w:trPr>
          <w:tblCellSpacing w:w="15" w:type="dxa"/>
        </w:trPr>
        <w:tc>
          <w:tcPr>
            <w:tcW w:w="0" w:type="auto"/>
            <w:vAlign w:val="center"/>
            <w:hideMark/>
          </w:tcPr>
          <w:p w14:paraId="31FBC1BD" w14:textId="77777777" w:rsidR="00692D93" w:rsidRPr="00692D93" w:rsidRDefault="00692D93" w:rsidP="00692D93">
            <w:pPr>
              <w:spacing w:line="240" w:lineRule="auto"/>
              <w:rPr>
                <w:rFonts w:eastAsia="Times New Roman"/>
              </w:rPr>
            </w:pPr>
            <w:r w:rsidRPr="00692D93">
              <w:rPr>
                <w:rFonts w:eastAsia="Times New Roman"/>
              </w:rPr>
              <w:t>1</w:t>
            </w:r>
          </w:p>
        </w:tc>
        <w:tc>
          <w:tcPr>
            <w:tcW w:w="0" w:type="auto"/>
            <w:vAlign w:val="center"/>
            <w:hideMark/>
          </w:tcPr>
          <w:p w14:paraId="22442D67" w14:textId="77777777" w:rsidR="00692D93" w:rsidRPr="00692D93" w:rsidRDefault="00692D93" w:rsidP="00692D93">
            <w:pPr>
              <w:spacing w:line="240" w:lineRule="auto"/>
              <w:rPr>
                <w:rFonts w:eastAsia="Times New Roman"/>
              </w:rPr>
            </w:pPr>
            <w:r w:rsidRPr="00692D93">
              <w:rPr>
                <w:rFonts w:eastAsia="Times New Roman"/>
              </w:rPr>
              <w:t>astr nutt</w:t>
            </w:r>
          </w:p>
        </w:tc>
        <w:tc>
          <w:tcPr>
            <w:tcW w:w="0" w:type="auto"/>
            <w:vAlign w:val="center"/>
            <w:hideMark/>
          </w:tcPr>
          <w:p w14:paraId="2C8E95AC" w14:textId="77777777" w:rsidR="00692D93" w:rsidRPr="00692D93" w:rsidRDefault="00692D93" w:rsidP="00692D93">
            <w:pPr>
              <w:spacing w:line="240" w:lineRule="auto"/>
              <w:jc w:val="right"/>
              <w:rPr>
                <w:rFonts w:eastAsia="Times New Roman"/>
              </w:rPr>
            </w:pPr>
            <w:r w:rsidRPr="00692D93">
              <w:rPr>
                <w:rFonts w:eastAsia="Times New Roman"/>
              </w:rPr>
              <w:t>0.0952202</w:t>
            </w:r>
          </w:p>
        </w:tc>
        <w:tc>
          <w:tcPr>
            <w:tcW w:w="0" w:type="auto"/>
            <w:vAlign w:val="center"/>
            <w:hideMark/>
          </w:tcPr>
          <w:p w14:paraId="7510A55F" w14:textId="77777777" w:rsidR="00692D93" w:rsidRPr="00692D93" w:rsidRDefault="00692D93" w:rsidP="00692D93">
            <w:pPr>
              <w:spacing w:line="240" w:lineRule="auto"/>
              <w:jc w:val="right"/>
              <w:rPr>
                <w:rFonts w:eastAsia="Times New Roman"/>
              </w:rPr>
            </w:pPr>
            <w:r w:rsidRPr="00692D93">
              <w:rPr>
                <w:rFonts w:eastAsia="Times New Roman"/>
              </w:rPr>
              <w:t>3</w:t>
            </w:r>
          </w:p>
        </w:tc>
      </w:tr>
      <w:tr w:rsidR="00692D93" w:rsidRPr="00692D93" w14:paraId="7D0D371B" w14:textId="77777777" w:rsidTr="00692D93">
        <w:trPr>
          <w:tblCellSpacing w:w="15" w:type="dxa"/>
        </w:trPr>
        <w:tc>
          <w:tcPr>
            <w:tcW w:w="0" w:type="auto"/>
            <w:vAlign w:val="center"/>
            <w:hideMark/>
          </w:tcPr>
          <w:p w14:paraId="4E0B54E6" w14:textId="77777777" w:rsidR="00692D93" w:rsidRPr="00692D93" w:rsidRDefault="00692D93" w:rsidP="00692D93">
            <w:pPr>
              <w:spacing w:line="240" w:lineRule="auto"/>
              <w:rPr>
                <w:rFonts w:eastAsia="Times New Roman"/>
              </w:rPr>
            </w:pPr>
            <w:r w:rsidRPr="00692D93">
              <w:rPr>
                <w:rFonts w:eastAsia="Times New Roman"/>
              </w:rPr>
              <w:t>1</w:t>
            </w:r>
          </w:p>
        </w:tc>
        <w:tc>
          <w:tcPr>
            <w:tcW w:w="0" w:type="auto"/>
            <w:vAlign w:val="center"/>
            <w:hideMark/>
          </w:tcPr>
          <w:p w14:paraId="23C4DE76" w14:textId="77777777" w:rsidR="00692D93" w:rsidRPr="00692D93" w:rsidRDefault="00692D93" w:rsidP="00692D93">
            <w:pPr>
              <w:spacing w:line="240" w:lineRule="auto"/>
              <w:rPr>
                <w:rFonts w:eastAsia="Times New Roman"/>
              </w:rPr>
            </w:pPr>
            <w:r w:rsidRPr="00692D93">
              <w:rPr>
                <w:rFonts w:eastAsia="Times New Roman"/>
              </w:rPr>
              <w:t>eria diff</w:t>
            </w:r>
          </w:p>
        </w:tc>
        <w:tc>
          <w:tcPr>
            <w:tcW w:w="0" w:type="auto"/>
            <w:vAlign w:val="center"/>
            <w:hideMark/>
          </w:tcPr>
          <w:p w14:paraId="529725B7" w14:textId="77777777" w:rsidR="00692D93" w:rsidRPr="00692D93" w:rsidRDefault="00692D93" w:rsidP="00692D93">
            <w:pPr>
              <w:spacing w:line="240" w:lineRule="auto"/>
              <w:jc w:val="right"/>
              <w:rPr>
                <w:rFonts w:eastAsia="Times New Roman"/>
              </w:rPr>
            </w:pPr>
            <w:r w:rsidRPr="00692D93">
              <w:rPr>
                <w:rFonts w:eastAsia="Times New Roman"/>
              </w:rPr>
              <w:t>0.0613793</w:t>
            </w:r>
          </w:p>
        </w:tc>
        <w:tc>
          <w:tcPr>
            <w:tcW w:w="0" w:type="auto"/>
            <w:vAlign w:val="center"/>
            <w:hideMark/>
          </w:tcPr>
          <w:p w14:paraId="0B8EB6F3" w14:textId="77777777" w:rsidR="00692D93" w:rsidRPr="00692D93" w:rsidRDefault="00692D93" w:rsidP="00692D93">
            <w:pPr>
              <w:spacing w:line="240" w:lineRule="auto"/>
              <w:jc w:val="right"/>
              <w:rPr>
                <w:rFonts w:eastAsia="Times New Roman"/>
              </w:rPr>
            </w:pPr>
            <w:r w:rsidRPr="00692D93">
              <w:rPr>
                <w:rFonts w:eastAsia="Times New Roman"/>
              </w:rPr>
              <w:t>4</w:t>
            </w:r>
          </w:p>
        </w:tc>
      </w:tr>
      <w:tr w:rsidR="00692D93" w:rsidRPr="00692D93" w14:paraId="5E31183E" w14:textId="77777777" w:rsidTr="00692D93">
        <w:trPr>
          <w:tblCellSpacing w:w="15" w:type="dxa"/>
        </w:trPr>
        <w:tc>
          <w:tcPr>
            <w:tcW w:w="0" w:type="auto"/>
            <w:vAlign w:val="center"/>
            <w:hideMark/>
          </w:tcPr>
          <w:p w14:paraId="7F07F4CD" w14:textId="77777777" w:rsidR="00692D93" w:rsidRPr="00692D93" w:rsidRDefault="00692D93" w:rsidP="00692D93">
            <w:pPr>
              <w:spacing w:line="240" w:lineRule="auto"/>
              <w:rPr>
                <w:rFonts w:eastAsia="Times New Roman"/>
              </w:rPr>
            </w:pPr>
            <w:r w:rsidRPr="00692D93">
              <w:rPr>
                <w:rFonts w:eastAsia="Times New Roman"/>
              </w:rPr>
              <w:t>1</w:t>
            </w:r>
          </w:p>
        </w:tc>
        <w:tc>
          <w:tcPr>
            <w:tcW w:w="0" w:type="auto"/>
            <w:vAlign w:val="center"/>
            <w:hideMark/>
          </w:tcPr>
          <w:p w14:paraId="6F474F2F" w14:textId="77777777" w:rsidR="00692D93" w:rsidRPr="00692D93" w:rsidRDefault="00692D93" w:rsidP="00692D93">
            <w:pPr>
              <w:spacing w:line="240" w:lineRule="auto"/>
              <w:rPr>
                <w:rFonts w:eastAsia="Times New Roman"/>
              </w:rPr>
            </w:pPr>
            <w:r w:rsidRPr="00692D93">
              <w:rPr>
                <w:rFonts w:eastAsia="Times New Roman"/>
              </w:rPr>
              <w:t>erio aber</w:t>
            </w:r>
          </w:p>
        </w:tc>
        <w:tc>
          <w:tcPr>
            <w:tcW w:w="0" w:type="auto"/>
            <w:vAlign w:val="center"/>
            <w:hideMark/>
          </w:tcPr>
          <w:p w14:paraId="1DB5C1E0" w14:textId="77777777" w:rsidR="00692D93" w:rsidRPr="00692D93" w:rsidRDefault="00692D93" w:rsidP="00692D93">
            <w:pPr>
              <w:spacing w:line="240" w:lineRule="auto"/>
              <w:jc w:val="right"/>
              <w:rPr>
                <w:rFonts w:eastAsia="Times New Roman"/>
              </w:rPr>
            </w:pPr>
            <w:r w:rsidRPr="00692D93">
              <w:rPr>
                <w:rFonts w:eastAsia="Times New Roman"/>
              </w:rPr>
              <w:t>0.0492614</w:t>
            </w:r>
          </w:p>
        </w:tc>
        <w:tc>
          <w:tcPr>
            <w:tcW w:w="0" w:type="auto"/>
            <w:vAlign w:val="center"/>
            <w:hideMark/>
          </w:tcPr>
          <w:p w14:paraId="60DB7555" w14:textId="77777777" w:rsidR="00692D93" w:rsidRPr="00692D93" w:rsidRDefault="00692D93" w:rsidP="00692D93">
            <w:pPr>
              <w:spacing w:line="240" w:lineRule="auto"/>
              <w:jc w:val="right"/>
              <w:rPr>
                <w:rFonts w:eastAsia="Times New Roman"/>
              </w:rPr>
            </w:pPr>
            <w:r w:rsidRPr="00692D93">
              <w:rPr>
                <w:rFonts w:eastAsia="Times New Roman"/>
              </w:rPr>
              <w:t>5</w:t>
            </w:r>
          </w:p>
        </w:tc>
      </w:tr>
      <w:tr w:rsidR="00692D93" w:rsidRPr="00692D93" w14:paraId="7015DEB1" w14:textId="77777777" w:rsidTr="00692D93">
        <w:trPr>
          <w:tblCellSpacing w:w="15" w:type="dxa"/>
        </w:trPr>
        <w:tc>
          <w:tcPr>
            <w:tcW w:w="0" w:type="auto"/>
            <w:vAlign w:val="center"/>
            <w:hideMark/>
          </w:tcPr>
          <w:p w14:paraId="1C7BDE9D" w14:textId="77777777" w:rsidR="00692D93" w:rsidRPr="00692D93" w:rsidRDefault="00692D93" w:rsidP="00692D93">
            <w:pPr>
              <w:spacing w:line="240" w:lineRule="auto"/>
              <w:rPr>
                <w:rFonts w:eastAsia="Times New Roman"/>
              </w:rPr>
            </w:pPr>
            <w:r w:rsidRPr="00692D93">
              <w:rPr>
                <w:rFonts w:eastAsia="Times New Roman"/>
              </w:rPr>
              <w:t>2</w:t>
            </w:r>
          </w:p>
        </w:tc>
        <w:tc>
          <w:tcPr>
            <w:tcW w:w="0" w:type="auto"/>
            <w:vAlign w:val="center"/>
            <w:hideMark/>
          </w:tcPr>
          <w:p w14:paraId="5717E993" w14:textId="77777777" w:rsidR="00692D93" w:rsidRPr="00692D93" w:rsidRDefault="00692D93" w:rsidP="00692D93">
            <w:pPr>
              <w:spacing w:line="240" w:lineRule="auto"/>
              <w:rPr>
                <w:rFonts w:eastAsia="Times New Roman"/>
              </w:rPr>
            </w:pPr>
            <w:r w:rsidRPr="00692D93">
              <w:rPr>
                <w:rFonts w:eastAsia="Times New Roman"/>
              </w:rPr>
              <w:t>erod cicu</w:t>
            </w:r>
          </w:p>
        </w:tc>
        <w:tc>
          <w:tcPr>
            <w:tcW w:w="0" w:type="auto"/>
            <w:vAlign w:val="center"/>
            <w:hideMark/>
          </w:tcPr>
          <w:p w14:paraId="4B68A39D" w14:textId="77777777" w:rsidR="00692D93" w:rsidRPr="00692D93" w:rsidRDefault="00692D93" w:rsidP="00692D93">
            <w:pPr>
              <w:spacing w:line="240" w:lineRule="auto"/>
              <w:jc w:val="right"/>
              <w:rPr>
                <w:rFonts w:eastAsia="Times New Roman"/>
              </w:rPr>
            </w:pPr>
            <w:r w:rsidRPr="00692D93">
              <w:rPr>
                <w:rFonts w:eastAsia="Times New Roman"/>
              </w:rPr>
              <w:t>0.4335646</w:t>
            </w:r>
          </w:p>
        </w:tc>
        <w:tc>
          <w:tcPr>
            <w:tcW w:w="0" w:type="auto"/>
            <w:vAlign w:val="center"/>
            <w:hideMark/>
          </w:tcPr>
          <w:p w14:paraId="08599781" w14:textId="77777777" w:rsidR="00692D93" w:rsidRPr="00692D93" w:rsidRDefault="00692D93" w:rsidP="00692D93">
            <w:pPr>
              <w:spacing w:line="240" w:lineRule="auto"/>
              <w:jc w:val="right"/>
              <w:rPr>
                <w:rFonts w:eastAsia="Times New Roman"/>
              </w:rPr>
            </w:pPr>
            <w:r w:rsidRPr="00692D93">
              <w:rPr>
                <w:rFonts w:eastAsia="Times New Roman"/>
              </w:rPr>
              <w:t>1</w:t>
            </w:r>
          </w:p>
        </w:tc>
      </w:tr>
      <w:tr w:rsidR="00692D93" w:rsidRPr="00692D93" w14:paraId="47F11C59" w14:textId="77777777" w:rsidTr="00692D93">
        <w:trPr>
          <w:tblCellSpacing w:w="15" w:type="dxa"/>
        </w:trPr>
        <w:tc>
          <w:tcPr>
            <w:tcW w:w="0" w:type="auto"/>
            <w:vAlign w:val="center"/>
            <w:hideMark/>
          </w:tcPr>
          <w:p w14:paraId="120D1A4C" w14:textId="77777777" w:rsidR="00692D93" w:rsidRPr="00692D93" w:rsidRDefault="00692D93" w:rsidP="00692D93">
            <w:pPr>
              <w:spacing w:line="240" w:lineRule="auto"/>
              <w:rPr>
                <w:rFonts w:eastAsia="Times New Roman"/>
              </w:rPr>
            </w:pPr>
            <w:r w:rsidRPr="00692D93">
              <w:rPr>
                <w:rFonts w:eastAsia="Times New Roman"/>
              </w:rPr>
              <w:t>2</w:t>
            </w:r>
          </w:p>
        </w:tc>
        <w:tc>
          <w:tcPr>
            <w:tcW w:w="0" w:type="auto"/>
            <w:vAlign w:val="center"/>
            <w:hideMark/>
          </w:tcPr>
          <w:p w14:paraId="1BB6A1F7" w14:textId="77777777" w:rsidR="00692D93" w:rsidRPr="00692D93" w:rsidRDefault="00692D93" w:rsidP="00692D93">
            <w:pPr>
              <w:spacing w:line="240" w:lineRule="auto"/>
              <w:rPr>
                <w:rFonts w:eastAsia="Times New Roman"/>
              </w:rPr>
            </w:pPr>
            <w:r w:rsidRPr="00692D93">
              <w:rPr>
                <w:rFonts w:eastAsia="Times New Roman"/>
              </w:rPr>
              <w:t>astr nutt</w:t>
            </w:r>
          </w:p>
        </w:tc>
        <w:tc>
          <w:tcPr>
            <w:tcW w:w="0" w:type="auto"/>
            <w:vAlign w:val="center"/>
            <w:hideMark/>
          </w:tcPr>
          <w:p w14:paraId="487037BA" w14:textId="77777777" w:rsidR="00692D93" w:rsidRPr="00692D93" w:rsidRDefault="00692D93" w:rsidP="00692D93">
            <w:pPr>
              <w:spacing w:line="240" w:lineRule="auto"/>
              <w:jc w:val="right"/>
              <w:rPr>
                <w:rFonts w:eastAsia="Times New Roman"/>
              </w:rPr>
            </w:pPr>
            <w:r w:rsidRPr="00692D93">
              <w:rPr>
                <w:rFonts w:eastAsia="Times New Roman"/>
              </w:rPr>
              <w:t>0.2233456</w:t>
            </w:r>
          </w:p>
        </w:tc>
        <w:tc>
          <w:tcPr>
            <w:tcW w:w="0" w:type="auto"/>
            <w:vAlign w:val="center"/>
            <w:hideMark/>
          </w:tcPr>
          <w:p w14:paraId="1416C0DA" w14:textId="77777777" w:rsidR="00692D93" w:rsidRPr="00692D93" w:rsidRDefault="00692D93" w:rsidP="00692D93">
            <w:pPr>
              <w:spacing w:line="240" w:lineRule="auto"/>
              <w:jc w:val="right"/>
              <w:rPr>
                <w:rFonts w:eastAsia="Times New Roman"/>
              </w:rPr>
            </w:pPr>
            <w:r w:rsidRPr="00692D93">
              <w:rPr>
                <w:rFonts w:eastAsia="Times New Roman"/>
              </w:rPr>
              <w:t>2</w:t>
            </w:r>
          </w:p>
        </w:tc>
      </w:tr>
      <w:tr w:rsidR="00692D93" w:rsidRPr="00692D93" w14:paraId="4AA19024" w14:textId="77777777" w:rsidTr="00692D93">
        <w:trPr>
          <w:tblCellSpacing w:w="15" w:type="dxa"/>
        </w:trPr>
        <w:tc>
          <w:tcPr>
            <w:tcW w:w="0" w:type="auto"/>
            <w:vAlign w:val="center"/>
            <w:hideMark/>
          </w:tcPr>
          <w:p w14:paraId="07D9622B" w14:textId="77777777" w:rsidR="00692D93" w:rsidRPr="00692D93" w:rsidRDefault="00692D93" w:rsidP="00692D93">
            <w:pPr>
              <w:spacing w:line="240" w:lineRule="auto"/>
              <w:rPr>
                <w:rFonts w:eastAsia="Times New Roman"/>
              </w:rPr>
            </w:pPr>
            <w:r w:rsidRPr="00692D93">
              <w:rPr>
                <w:rFonts w:eastAsia="Times New Roman"/>
              </w:rPr>
              <w:t>2</w:t>
            </w:r>
          </w:p>
        </w:tc>
        <w:tc>
          <w:tcPr>
            <w:tcW w:w="0" w:type="auto"/>
            <w:vAlign w:val="center"/>
            <w:hideMark/>
          </w:tcPr>
          <w:p w14:paraId="3997CB50" w14:textId="77777777" w:rsidR="00692D93" w:rsidRPr="00692D93" w:rsidRDefault="00692D93" w:rsidP="00692D93">
            <w:pPr>
              <w:spacing w:line="240" w:lineRule="auto"/>
              <w:rPr>
                <w:rFonts w:eastAsia="Times New Roman"/>
              </w:rPr>
            </w:pPr>
            <w:r w:rsidRPr="00692D93">
              <w:rPr>
                <w:rFonts w:eastAsia="Times New Roman"/>
              </w:rPr>
              <w:t>lesq gord</w:t>
            </w:r>
          </w:p>
        </w:tc>
        <w:tc>
          <w:tcPr>
            <w:tcW w:w="0" w:type="auto"/>
            <w:vAlign w:val="center"/>
            <w:hideMark/>
          </w:tcPr>
          <w:p w14:paraId="0F5F7EAD" w14:textId="77777777" w:rsidR="00692D93" w:rsidRPr="00692D93" w:rsidRDefault="00692D93" w:rsidP="00692D93">
            <w:pPr>
              <w:spacing w:line="240" w:lineRule="auto"/>
              <w:jc w:val="right"/>
              <w:rPr>
                <w:rFonts w:eastAsia="Times New Roman"/>
              </w:rPr>
            </w:pPr>
            <w:r w:rsidRPr="00692D93">
              <w:rPr>
                <w:rFonts w:eastAsia="Times New Roman"/>
              </w:rPr>
              <w:t>0.0729579</w:t>
            </w:r>
          </w:p>
        </w:tc>
        <w:tc>
          <w:tcPr>
            <w:tcW w:w="0" w:type="auto"/>
            <w:vAlign w:val="center"/>
            <w:hideMark/>
          </w:tcPr>
          <w:p w14:paraId="5D8B78AE" w14:textId="77777777" w:rsidR="00692D93" w:rsidRPr="00692D93" w:rsidRDefault="00692D93" w:rsidP="00692D93">
            <w:pPr>
              <w:spacing w:line="240" w:lineRule="auto"/>
              <w:jc w:val="right"/>
              <w:rPr>
                <w:rFonts w:eastAsia="Times New Roman"/>
              </w:rPr>
            </w:pPr>
            <w:r w:rsidRPr="00692D93">
              <w:rPr>
                <w:rFonts w:eastAsia="Times New Roman"/>
              </w:rPr>
              <w:t>3</w:t>
            </w:r>
          </w:p>
        </w:tc>
      </w:tr>
      <w:tr w:rsidR="00692D93" w:rsidRPr="00692D93" w14:paraId="298E5C32" w14:textId="77777777" w:rsidTr="00692D93">
        <w:trPr>
          <w:tblCellSpacing w:w="15" w:type="dxa"/>
        </w:trPr>
        <w:tc>
          <w:tcPr>
            <w:tcW w:w="0" w:type="auto"/>
            <w:vAlign w:val="center"/>
            <w:hideMark/>
          </w:tcPr>
          <w:p w14:paraId="33238241" w14:textId="77777777" w:rsidR="00692D93" w:rsidRPr="00692D93" w:rsidRDefault="00692D93" w:rsidP="00692D93">
            <w:pPr>
              <w:spacing w:line="240" w:lineRule="auto"/>
              <w:rPr>
                <w:rFonts w:eastAsia="Times New Roman"/>
              </w:rPr>
            </w:pPr>
            <w:r w:rsidRPr="00692D93">
              <w:rPr>
                <w:rFonts w:eastAsia="Times New Roman"/>
              </w:rPr>
              <w:t>2</w:t>
            </w:r>
          </w:p>
        </w:tc>
        <w:tc>
          <w:tcPr>
            <w:tcW w:w="0" w:type="auto"/>
            <w:vAlign w:val="center"/>
            <w:hideMark/>
          </w:tcPr>
          <w:p w14:paraId="7448D4E5" w14:textId="77777777" w:rsidR="00692D93" w:rsidRPr="00692D93" w:rsidRDefault="00692D93" w:rsidP="00692D93">
            <w:pPr>
              <w:spacing w:line="240" w:lineRule="auto"/>
              <w:rPr>
                <w:rFonts w:eastAsia="Times New Roman"/>
              </w:rPr>
            </w:pPr>
            <w:r w:rsidRPr="00692D93">
              <w:rPr>
                <w:rFonts w:eastAsia="Times New Roman"/>
              </w:rPr>
              <w:t>erio aber</w:t>
            </w:r>
          </w:p>
        </w:tc>
        <w:tc>
          <w:tcPr>
            <w:tcW w:w="0" w:type="auto"/>
            <w:vAlign w:val="center"/>
            <w:hideMark/>
          </w:tcPr>
          <w:p w14:paraId="291C5ADD" w14:textId="77777777" w:rsidR="00692D93" w:rsidRPr="00692D93" w:rsidRDefault="00692D93" w:rsidP="00692D93">
            <w:pPr>
              <w:spacing w:line="240" w:lineRule="auto"/>
              <w:jc w:val="right"/>
              <w:rPr>
                <w:rFonts w:eastAsia="Times New Roman"/>
              </w:rPr>
            </w:pPr>
            <w:r w:rsidRPr="00692D93">
              <w:rPr>
                <w:rFonts w:eastAsia="Times New Roman"/>
              </w:rPr>
              <w:t>0.0548375</w:t>
            </w:r>
          </w:p>
        </w:tc>
        <w:tc>
          <w:tcPr>
            <w:tcW w:w="0" w:type="auto"/>
            <w:vAlign w:val="center"/>
            <w:hideMark/>
          </w:tcPr>
          <w:p w14:paraId="3FD6ABEC" w14:textId="77777777" w:rsidR="00692D93" w:rsidRPr="00692D93" w:rsidRDefault="00692D93" w:rsidP="00692D93">
            <w:pPr>
              <w:spacing w:line="240" w:lineRule="auto"/>
              <w:jc w:val="right"/>
              <w:rPr>
                <w:rFonts w:eastAsia="Times New Roman"/>
              </w:rPr>
            </w:pPr>
            <w:r w:rsidRPr="00692D93">
              <w:rPr>
                <w:rFonts w:eastAsia="Times New Roman"/>
              </w:rPr>
              <w:t>4</w:t>
            </w:r>
          </w:p>
        </w:tc>
      </w:tr>
      <w:tr w:rsidR="00692D93" w:rsidRPr="00692D93" w14:paraId="3E95A914" w14:textId="77777777" w:rsidTr="00692D93">
        <w:trPr>
          <w:tblCellSpacing w:w="15" w:type="dxa"/>
        </w:trPr>
        <w:tc>
          <w:tcPr>
            <w:tcW w:w="0" w:type="auto"/>
            <w:vAlign w:val="center"/>
            <w:hideMark/>
          </w:tcPr>
          <w:p w14:paraId="5573AD60" w14:textId="77777777" w:rsidR="00692D93" w:rsidRPr="00692D93" w:rsidRDefault="00692D93" w:rsidP="00692D93">
            <w:pPr>
              <w:spacing w:line="240" w:lineRule="auto"/>
              <w:rPr>
                <w:rFonts w:eastAsia="Times New Roman"/>
              </w:rPr>
            </w:pPr>
            <w:r w:rsidRPr="00692D93">
              <w:rPr>
                <w:rFonts w:eastAsia="Times New Roman"/>
              </w:rPr>
              <w:t>2</w:t>
            </w:r>
          </w:p>
        </w:tc>
        <w:tc>
          <w:tcPr>
            <w:tcW w:w="0" w:type="auto"/>
            <w:vAlign w:val="center"/>
            <w:hideMark/>
          </w:tcPr>
          <w:p w14:paraId="51CF1317" w14:textId="77777777" w:rsidR="00692D93" w:rsidRPr="00692D93" w:rsidRDefault="00692D93" w:rsidP="00692D93">
            <w:pPr>
              <w:spacing w:line="240" w:lineRule="auto"/>
              <w:rPr>
                <w:rFonts w:eastAsia="Times New Roman"/>
              </w:rPr>
            </w:pPr>
            <w:r w:rsidRPr="00692D93">
              <w:rPr>
                <w:rFonts w:eastAsia="Times New Roman"/>
              </w:rPr>
              <w:t>chae stev</w:t>
            </w:r>
          </w:p>
        </w:tc>
        <w:tc>
          <w:tcPr>
            <w:tcW w:w="0" w:type="auto"/>
            <w:vAlign w:val="center"/>
            <w:hideMark/>
          </w:tcPr>
          <w:p w14:paraId="101C43AF" w14:textId="77777777" w:rsidR="00692D93" w:rsidRPr="00692D93" w:rsidRDefault="00692D93" w:rsidP="00692D93">
            <w:pPr>
              <w:spacing w:line="240" w:lineRule="auto"/>
              <w:jc w:val="right"/>
              <w:rPr>
                <w:rFonts w:eastAsia="Times New Roman"/>
              </w:rPr>
            </w:pPr>
            <w:r w:rsidRPr="00692D93">
              <w:rPr>
                <w:rFonts w:eastAsia="Times New Roman"/>
              </w:rPr>
              <w:t>0.0391255</w:t>
            </w:r>
          </w:p>
        </w:tc>
        <w:tc>
          <w:tcPr>
            <w:tcW w:w="0" w:type="auto"/>
            <w:vAlign w:val="center"/>
            <w:hideMark/>
          </w:tcPr>
          <w:p w14:paraId="275D3A63" w14:textId="77777777" w:rsidR="00692D93" w:rsidRPr="00692D93" w:rsidRDefault="00692D93" w:rsidP="00692D93">
            <w:pPr>
              <w:spacing w:line="240" w:lineRule="auto"/>
              <w:jc w:val="right"/>
              <w:rPr>
                <w:rFonts w:eastAsia="Times New Roman"/>
              </w:rPr>
            </w:pPr>
            <w:r w:rsidRPr="00692D93">
              <w:rPr>
                <w:rFonts w:eastAsia="Times New Roman"/>
              </w:rPr>
              <w:t>5</w:t>
            </w:r>
          </w:p>
        </w:tc>
      </w:tr>
    </w:tbl>
    <w:p w14:paraId="714A73A5" w14:textId="77777777" w:rsidR="00692D93" w:rsidRDefault="00692D93" w:rsidP="000429B9">
      <w:pPr>
        <w:rPr>
          <w:b/>
          <w:bCs/>
        </w:rPr>
      </w:pPr>
    </w:p>
    <w:p w14:paraId="5BE39A0E" w14:textId="6172B114" w:rsidR="008F5AB9" w:rsidRDefault="008F5AB9" w:rsidP="000429B9">
      <w:r>
        <w:t xml:space="preserve">Predicted species’ proportional </w:t>
      </w:r>
      <w:r w:rsidR="004772E9">
        <w:t>abundances</w:t>
      </w:r>
      <w:r>
        <w:t xml:space="preserve"> in each time segment (before and after the transition event)</w:t>
      </w:r>
      <w:r w:rsidR="00692D93">
        <w:t xml:space="preserve"> for the winter annuals on control and exclosure plots</w:t>
      </w:r>
      <w:r>
        <w:t>.</w:t>
      </w:r>
    </w:p>
    <w:p w14:paraId="0800255C" w14:textId="08A5ECC7" w:rsidR="00C9571B" w:rsidRDefault="00C9571B">
      <w:pPr>
        <w:spacing w:line="240" w:lineRule="auto"/>
      </w:pPr>
      <w:r>
        <w:br w:type="page"/>
      </w:r>
    </w:p>
    <w:p w14:paraId="6079442A" w14:textId="39CCE175" w:rsidR="00C9571B" w:rsidRDefault="00C9571B" w:rsidP="000429B9">
      <w:pPr>
        <w:rPr>
          <w:b/>
          <w:bCs/>
        </w:rPr>
      </w:pPr>
      <w:r>
        <w:rPr>
          <w:b/>
          <w:bCs/>
        </w:rPr>
        <w:lastRenderedPageBreak/>
        <w:t>References</w:t>
      </w:r>
    </w:p>
    <w:p w14:paraId="7F6993BA" w14:textId="77777777" w:rsidR="00C9571B" w:rsidRDefault="00C9571B" w:rsidP="00C9571B">
      <w:pPr>
        <w:ind w:left="720" w:hanging="720"/>
      </w:pPr>
      <w:r>
        <w:t>Christensen, E. M., D. J. Harris, and S. K. M. Ernest. 2018. Long-term community change through multiple rapid transitions in a desert rodent community. Ecology 99:1523–1529.</w:t>
      </w:r>
    </w:p>
    <w:p w14:paraId="03F2148F" w14:textId="38A15357" w:rsidR="00C9571B" w:rsidRDefault="00C9571B" w:rsidP="00C9571B">
      <w:pPr>
        <w:ind w:left="720" w:hanging="720"/>
      </w:pPr>
      <w:r>
        <w:t>Hastie, T., R. Tibshirani, and J. Friedman. 2009. The Elements of Statistical Learning. 2nd edition. Springer.</w:t>
      </w:r>
    </w:p>
    <w:p w14:paraId="20070FEB" w14:textId="0B6B8E55" w:rsidR="007E454C" w:rsidRPr="00C9571B" w:rsidRDefault="007E454C" w:rsidP="00C9571B">
      <w:pPr>
        <w:ind w:left="720" w:hanging="720"/>
      </w:pPr>
      <w:r w:rsidRPr="007E454C">
        <w:t>Simonis, J. L., E. M. Christensen, D. J. Harris, R. M. Diaz, H. Ye, E. P. White, and S. K. M. Ernest. 2020. LDATS: Latent Dirichlet Allocation Coupled with Time Series Analyses.</w:t>
      </w:r>
      <w:r w:rsidRPr="007E454C">
        <w:t xml:space="preserve"> </w:t>
      </w:r>
      <w:r w:rsidRPr="007E454C">
        <w:t>https://CRAN.R-project.org/package=LDATS</w:t>
      </w:r>
    </w:p>
    <w:sectPr w:rsidR="007E454C" w:rsidRPr="00C9571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enata M. Diaz" w:date="2021-07-07T15:33:00Z" w:initials="RMD">
    <w:p w14:paraId="7733D1F6" w14:textId="77C7755E" w:rsidR="000F53AA" w:rsidRDefault="000F53AA">
      <w:pPr>
        <w:pStyle w:val="CommentText"/>
      </w:pPr>
      <w:r>
        <w:rPr>
          <w:rStyle w:val="CommentReference"/>
        </w:rPr>
        <w:annotationRef/>
      </w:r>
      <w:r>
        <w:t>This visualization needs some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733D1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047B1" w16cex:dateUtc="2021-07-07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733D1F6" w16cid:durableId="249047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CF"/>
    <w:rsid w:val="000429B9"/>
    <w:rsid w:val="00061AFB"/>
    <w:rsid w:val="000A2336"/>
    <w:rsid w:val="000B56CF"/>
    <w:rsid w:val="000F400C"/>
    <w:rsid w:val="000F53AA"/>
    <w:rsid w:val="00121C68"/>
    <w:rsid w:val="0012487A"/>
    <w:rsid w:val="0015597D"/>
    <w:rsid w:val="001A3488"/>
    <w:rsid w:val="001E2987"/>
    <w:rsid w:val="001E398C"/>
    <w:rsid w:val="00222D7E"/>
    <w:rsid w:val="00223437"/>
    <w:rsid w:val="00223C4E"/>
    <w:rsid w:val="002B6FD1"/>
    <w:rsid w:val="002C27E0"/>
    <w:rsid w:val="002E02F3"/>
    <w:rsid w:val="00324C9A"/>
    <w:rsid w:val="00447814"/>
    <w:rsid w:val="004772E9"/>
    <w:rsid w:val="00502EA0"/>
    <w:rsid w:val="00535F48"/>
    <w:rsid w:val="005572BF"/>
    <w:rsid w:val="00636C00"/>
    <w:rsid w:val="00677EA3"/>
    <w:rsid w:val="006817AE"/>
    <w:rsid w:val="00692D93"/>
    <w:rsid w:val="006B4DBB"/>
    <w:rsid w:val="006E4035"/>
    <w:rsid w:val="006E7ACC"/>
    <w:rsid w:val="00742EB8"/>
    <w:rsid w:val="0075345E"/>
    <w:rsid w:val="007E454C"/>
    <w:rsid w:val="007F7A7A"/>
    <w:rsid w:val="007F7F26"/>
    <w:rsid w:val="008361FB"/>
    <w:rsid w:val="00840C84"/>
    <w:rsid w:val="00843EA7"/>
    <w:rsid w:val="0085670C"/>
    <w:rsid w:val="008C32F2"/>
    <w:rsid w:val="008D22F3"/>
    <w:rsid w:val="008F1508"/>
    <w:rsid w:val="008F5AB9"/>
    <w:rsid w:val="009379B5"/>
    <w:rsid w:val="00966C1F"/>
    <w:rsid w:val="009938A1"/>
    <w:rsid w:val="009A59A2"/>
    <w:rsid w:val="009B1629"/>
    <w:rsid w:val="009B7B82"/>
    <w:rsid w:val="009F2C7A"/>
    <w:rsid w:val="00A1544D"/>
    <w:rsid w:val="00A55D85"/>
    <w:rsid w:val="00AA2999"/>
    <w:rsid w:val="00B56831"/>
    <w:rsid w:val="00BA7B61"/>
    <w:rsid w:val="00BB5ADD"/>
    <w:rsid w:val="00BC0A41"/>
    <w:rsid w:val="00BC1930"/>
    <w:rsid w:val="00BC79AC"/>
    <w:rsid w:val="00BD32E2"/>
    <w:rsid w:val="00BE1C9F"/>
    <w:rsid w:val="00BE6582"/>
    <w:rsid w:val="00C13825"/>
    <w:rsid w:val="00C8274A"/>
    <w:rsid w:val="00C9571B"/>
    <w:rsid w:val="00CC16A1"/>
    <w:rsid w:val="00D303A5"/>
    <w:rsid w:val="00D7264F"/>
    <w:rsid w:val="00D8785D"/>
    <w:rsid w:val="00DB5680"/>
    <w:rsid w:val="00DD2463"/>
    <w:rsid w:val="00DE78DE"/>
    <w:rsid w:val="00E240C5"/>
    <w:rsid w:val="00E33C3C"/>
    <w:rsid w:val="00E50688"/>
    <w:rsid w:val="00E64557"/>
    <w:rsid w:val="00E864D2"/>
    <w:rsid w:val="00E931FE"/>
    <w:rsid w:val="00E946E8"/>
    <w:rsid w:val="00EC701C"/>
    <w:rsid w:val="00EF59CE"/>
    <w:rsid w:val="00F25314"/>
    <w:rsid w:val="00F25557"/>
    <w:rsid w:val="00F374E7"/>
    <w:rsid w:val="00F408A3"/>
    <w:rsid w:val="00F77491"/>
    <w:rsid w:val="00FC3E31"/>
    <w:rsid w:val="00FE416B"/>
    <w:rsid w:val="00FF2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658F5"/>
  <w15:chartTrackingRefBased/>
  <w15:docId w15:val="{A9827099-3DCF-4D4C-90C7-B2DF28615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C9A"/>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324C9A"/>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6E4035"/>
    <w:pPr>
      <w:spacing w:line="360" w:lineRule="auto"/>
    </w:pPr>
    <w:rPr>
      <w:rFonts w:ascii="Helvetica Light" w:hAnsi="Helvetica Light"/>
      <w:sz w:val="22"/>
    </w:rPr>
  </w:style>
  <w:style w:type="character" w:customStyle="1" w:styleId="Heading1Char">
    <w:name w:val="Heading 1 Char"/>
    <w:basedOn w:val="DefaultParagraphFont"/>
    <w:link w:val="Heading1"/>
    <w:uiPriority w:val="9"/>
    <w:rsid w:val="00324C9A"/>
    <w:rPr>
      <w:rFonts w:ascii="Times New Roman" w:hAnsi="Times New Roman" w:cs="Times New Roman"/>
      <w:b/>
      <w:bCs/>
    </w:rPr>
  </w:style>
  <w:style w:type="character" w:styleId="Hyperlink">
    <w:name w:val="Hyperlink"/>
    <w:basedOn w:val="DefaultParagraphFont"/>
    <w:uiPriority w:val="99"/>
    <w:unhideWhenUsed/>
    <w:rsid w:val="00966C1F"/>
    <w:rPr>
      <w:color w:val="0563C1" w:themeColor="hyperlink"/>
      <w:u w:val="single"/>
    </w:rPr>
  </w:style>
  <w:style w:type="character" w:styleId="UnresolvedMention">
    <w:name w:val="Unresolved Mention"/>
    <w:basedOn w:val="DefaultParagraphFont"/>
    <w:uiPriority w:val="99"/>
    <w:semiHidden/>
    <w:unhideWhenUsed/>
    <w:rsid w:val="00966C1F"/>
    <w:rPr>
      <w:color w:val="605E5C"/>
      <w:shd w:val="clear" w:color="auto" w:fill="E1DFDD"/>
    </w:rPr>
  </w:style>
  <w:style w:type="character" w:styleId="CommentReference">
    <w:name w:val="annotation reference"/>
    <w:basedOn w:val="DefaultParagraphFont"/>
    <w:uiPriority w:val="99"/>
    <w:semiHidden/>
    <w:unhideWhenUsed/>
    <w:rsid w:val="000F53AA"/>
    <w:rPr>
      <w:sz w:val="16"/>
      <w:szCs w:val="16"/>
    </w:rPr>
  </w:style>
  <w:style w:type="paragraph" w:styleId="CommentText">
    <w:name w:val="annotation text"/>
    <w:basedOn w:val="Normal"/>
    <w:link w:val="CommentTextChar"/>
    <w:uiPriority w:val="99"/>
    <w:semiHidden/>
    <w:unhideWhenUsed/>
    <w:rsid w:val="000F53AA"/>
    <w:pPr>
      <w:spacing w:line="240" w:lineRule="auto"/>
    </w:pPr>
    <w:rPr>
      <w:sz w:val="20"/>
      <w:szCs w:val="20"/>
    </w:rPr>
  </w:style>
  <w:style w:type="character" w:customStyle="1" w:styleId="CommentTextChar">
    <w:name w:val="Comment Text Char"/>
    <w:basedOn w:val="DefaultParagraphFont"/>
    <w:link w:val="CommentText"/>
    <w:uiPriority w:val="99"/>
    <w:semiHidden/>
    <w:rsid w:val="000F53A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F53AA"/>
    <w:rPr>
      <w:b/>
      <w:bCs/>
    </w:rPr>
  </w:style>
  <w:style w:type="character" w:customStyle="1" w:styleId="CommentSubjectChar">
    <w:name w:val="Comment Subject Char"/>
    <w:basedOn w:val="CommentTextChar"/>
    <w:link w:val="CommentSubject"/>
    <w:uiPriority w:val="99"/>
    <w:semiHidden/>
    <w:rsid w:val="000F53AA"/>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47145">
      <w:bodyDiv w:val="1"/>
      <w:marLeft w:val="0"/>
      <w:marRight w:val="0"/>
      <w:marTop w:val="0"/>
      <w:marBottom w:val="0"/>
      <w:divBdr>
        <w:top w:val="none" w:sz="0" w:space="0" w:color="auto"/>
        <w:left w:val="none" w:sz="0" w:space="0" w:color="auto"/>
        <w:bottom w:val="none" w:sz="0" w:space="0" w:color="auto"/>
        <w:right w:val="none" w:sz="0" w:space="0" w:color="auto"/>
      </w:divBdr>
    </w:div>
    <w:div w:id="764762210">
      <w:bodyDiv w:val="1"/>
      <w:marLeft w:val="0"/>
      <w:marRight w:val="0"/>
      <w:marTop w:val="0"/>
      <w:marBottom w:val="0"/>
      <w:divBdr>
        <w:top w:val="none" w:sz="0" w:space="0" w:color="auto"/>
        <w:left w:val="none" w:sz="0" w:space="0" w:color="auto"/>
        <w:bottom w:val="none" w:sz="0" w:space="0" w:color="auto"/>
        <w:right w:val="none" w:sz="0" w:space="0" w:color="auto"/>
      </w:divBdr>
    </w:div>
    <w:div w:id="927998939">
      <w:bodyDiv w:val="1"/>
      <w:marLeft w:val="0"/>
      <w:marRight w:val="0"/>
      <w:marTop w:val="0"/>
      <w:marBottom w:val="0"/>
      <w:divBdr>
        <w:top w:val="none" w:sz="0" w:space="0" w:color="auto"/>
        <w:left w:val="none" w:sz="0" w:space="0" w:color="auto"/>
        <w:bottom w:val="none" w:sz="0" w:space="0" w:color="auto"/>
        <w:right w:val="none" w:sz="0" w:space="0" w:color="auto"/>
      </w:divBdr>
    </w:div>
    <w:div w:id="963854200">
      <w:bodyDiv w:val="1"/>
      <w:marLeft w:val="0"/>
      <w:marRight w:val="0"/>
      <w:marTop w:val="0"/>
      <w:marBottom w:val="0"/>
      <w:divBdr>
        <w:top w:val="none" w:sz="0" w:space="0" w:color="auto"/>
        <w:left w:val="none" w:sz="0" w:space="0" w:color="auto"/>
        <w:bottom w:val="none" w:sz="0" w:space="0" w:color="auto"/>
        <w:right w:val="none" w:sz="0" w:space="0" w:color="auto"/>
      </w:divBdr>
    </w:div>
    <w:div w:id="1131627524">
      <w:bodyDiv w:val="1"/>
      <w:marLeft w:val="0"/>
      <w:marRight w:val="0"/>
      <w:marTop w:val="0"/>
      <w:marBottom w:val="0"/>
      <w:divBdr>
        <w:top w:val="none" w:sz="0" w:space="0" w:color="auto"/>
        <w:left w:val="none" w:sz="0" w:space="0" w:color="auto"/>
        <w:bottom w:val="none" w:sz="0" w:space="0" w:color="auto"/>
        <w:right w:val="none" w:sz="0" w:space="0" w:color="auto"/>
      </w:divBdr>
    </w:div>
    <w:div w:id="1594439407">
      <w:bodyDiv w:val="1"/>
      <w:marLeft w:val="0"/>
      <w:marRight w:val="0"/>
      <w:marTop w:val="0"/>
      <w:marBottom w:val="0"/>
      <w:divBdr>
        <w:top w:val="none" w:sz="0" w:space="0" w:color="auto"/>
        <w:left w:val="none" w:sz="0" w:space="0" w:color="auto"/>
        <w:bottom w:val="none" w:sz="0" w:space="0" w:color="auto"/>
        <w:right w:val="none" w:sz="0" w:space="0" w:color="auto"/>
      </w:divBdr>
    </w:div>
    <w:div w:id="1603342394">
      <w:bodyDiv w:val="1"/>
      <w:marLeft w:val="0"/>
      <w:marRight w:val="0"/>
      <w:marTop w:val="0"/>
      <w:marBottom w:val="0"/>
      <w:divBdr>
        <w:top w:val="none" w:sz="0" w:space="0" w:color="auto"/>
        <w:left w:val="none" w:sz="0" w:space="0" w:color="auto"/>
        <w:bottom w:val="none" w:sz="0" w:space="0" w:color="auto"/>
        <w:right w:val="none" w:sz="0" w:space="0" w:color="auto"/>
      </w:divBdr>
    </w:div>
    <w:div w:id="169491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hyperlink" Target="http://www.github.com/diazrenata/squareone/analyses/plants/ldats" TargetMode="Externa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natadiaz/Library/Group%20Containers/UBF8T346G9.Office/User%20Content.localized/Templates.localized/Ecology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EcologyReport.dotx</Template>
  <TotalTime>120</TotalTime>
  <Pages>7</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 Diaz</dc:creator>
  <cp:keywords/>
  <dc:description/>
  <cp:lastModifiedBy>Renata M. Diaz</cp:lastModifiedBy>
  <cp:revision>83</cp:revision>
  <dcterms:created xsi:type="dcterms:W3CDTF">2021-07-07T02:01:00Z</dcterms:created>
  <dcterms:modified xsi:type="dcterms:W3CDTF">2021-07-07T19:35:00Z</dcterms:modified>
</cp:coreProperties>
</file>