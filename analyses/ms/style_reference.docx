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E94A1" w14:textId="77777777" w:rsidR="00BA7B61" w:rsidRPr="00324C9A" w:rsidRDefault="00BA7B61" w:rsidP="00324C9A">
      <w:pPr>
        <w:pStyle w:val="Heading1"/>
      </w:pPr>
    </w:p>
    <w:sectPr w:rsidR="00BA7B61" w:rsidRPr="00324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Light">
    <w:altName w:val="﷽﷽﷽﷽﷽﷽﷽﷽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0D3"/>
    <w:rsid w:val="00324C9A"/>
    <w:rsid w:val="006C30D3"/>
    <w:rsid w:val="006E4035"/>
    <w:rsid w:val="00BA7B61"/>
    <w:rsid w:val="00BE1C9F"/>
    <w:rsid w:val="00C1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D331A"/>
  <w15:chartTrackingRefBased/>
  <w15:docId w15:val="{12E3CA81-E56B-2449-A798-F367A55F4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C9A"/>
    <w:pPr>
      <w:spacing w:line="480" w:lineRule="auto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4C9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ing">
    <w:name w:val="Writing"/>
    <w:basedOn w:val="Normal"/>
    <w:qFormat/>
    <w:rsid w:val="006E4035"/>
    <w:pPr>
      <w:spacing w:line="360" w:lineRule="auto"/>
    </w:pPr>
    <w:rPr>
      <w:rFonts w:ascii="Helvetica Light" w:hAnsi="Helvetica Light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24C9A"/>
    <w:rPr>
      <w:rFonts w:ascii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enatadiaz/Library/Group%20Containers/UBF8T346G9.Office/User%20Content.localized/Templates.localized/Ecology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EcologyReport.dotx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M. Diaz</dc:creator>
  <cp:keywords/>
  <dc:description/>
  <cp:lastModifiedBy>Renata M. Diaz</cp:lastModifiedBy>
  <cp:revision>1</cp:revision>
  <dcterms:created xsi:type="dcterms:W3CDTF">2021-07-06T19:33:00Z</dcterms:created>
  <dcterms:modified xsi:type="dcterms:W3CDTF">2021-07-06T19:34:00Z</dcterms:modified>
</cp:coreProperties>
</file>