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48A7" w14:textId="77777777" w:rsidR="00BA7B61" w:rsidRPr="00324C9A" w:rsidRDefault="00BA7B61" w:rsidP="00324C9A">
      <w:pPr>
        <w:pStyle w:val="Heading1"/>
      </w:pPr>
    </w:p>
    <w:sectPr w:rsidR="00BA7B61" w:rsidRPr="0032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﷽﷽﷽﷽﷽﷽﷽﷽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8"/>
    <w:rsid w:val="00087E28"/>
    <w:rsid w:val="00324C9A"/>
    <w:rsid w:val="006E4035"/>
    <w:rsid w:val="00BA7B61"/>
    <w:rsid w:val="00BE1C9F"/>
    <w:rsid w:val="00C1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DBA97"/>
  <w15:chartTrackingRefBased/>
  <w15:docId w15:val="{19A6E306-8244-0441-8022-E8DF838D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C9A"/>
    <w:pPr>
      <w:spacing w:line="48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C9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Normal"/>
    <w:qFormat/>
    <w:rsid w:val="006E4035"/>
    <w:pPr>
      <w:spacing w:line="360" w:lineRule="auto"/>
    </w:pPr>
    <w:rPr>
      <w:rFonts w:ascii="Helvetica Light" w:hAnsi="Helvetica Light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24C9A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natadiaz/Library/Group%20Containers/UBF8T346G9.Office/User%20Content.localized/Templates.localized/Ecology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EcologyReport.dotx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M. Diaz</dc:creator>
  <cp:keywords/>
  <dc:description/>
  <cp:lastModifiedBy>Renata M. Diaz</cp:lastModifiedBy>
  <cp:revision>1</cp:revision>
  <dcterms:created xsi:type="dcterms:W3CDTF">2021-09-29T18:56:00Z</dcterms:created>
  <dcterms:modified xsi:type="dcterms:W3CDTF">2021-09-29T18:56:00Z</dcterms:modified>
</cp:coreProperties>
</file>