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B1371" w14:textId="35B5440F" w:rsidR="00C921DE" w:rsidRDefault="00440CC2" w:rsidP="004B362A">
      <w:pPr>
        <w:pStyle w:val="Writing"/>
        <w:rPr>
          <w:b/>
          <w:bCs/>
        </w:rPr>
      </w:pPr>
      <w:r>
        <w:rPr>
          <w:b/>
          <w:bCs/>
        </w:rPr>
        <w:t>Energetic</w:t>
      </w:r>
      <w:r w:rsidR="00C921DE">
        <w:rPr>
          <w:b/>
          <w:bCs/>
        </w:rPr>
        <w:t xml:space="preserve"> compensation</w:t>
      </w:r>
      <w:r>
        <w:rPr>
          <w:b/>
          <w:bCs/>
        </w:rPr>
        <w:t xml:space="preserve"> breaks down over time</w:t>
      </w:r>
      <w:r w:rsidR="00C921DE">
        <w:rPr>
          <w:b/>
          <w:bCs/>
        </w:rPr>
        <w:t xml:space="preserve"> in a desert rodent </w:t>
      </w:r>
      <w:r w:rsidR="0091702E">
        <w:rPr>
          <w:b/>
          <w:bCs/>
        </w:rPr>
        <w:t>community</w:t>
      </w:r>
    </w:p>
    <w:p w14:paraId="018FF4B7" w14:textId="467C31E6" w:rsidR="00C921DE" w:rsidRPr="0091702E" w:rsidRDefault="00C921DE" w:rsidP="004B362A">
      <w:pPr>
        <w:pStyle w:val="Writing"/>
        <w:rPr>
          <w:vertAlign w:val="superscript"/>
        </w:rPr>
      </w:pPr>
      <w:r>
        <w:t>Renata M. Diaz</w:t>
      </w:r>
      <w:r w:rsidR="0091702E">
        <w:rPr>
          <w:vertAlign w:val="superscript"/>
        </w:rPr>
        <w:t>1</w:t>
      </w:r>
      <w:r>
        <w:t>* and S. K. Morgan Ernest</w:t>
      </w:r>
      <w:r w:rsidR="0091702E">
        <w:rPr>
          <w:vertAlign w:val="superscript"/>
        </w:rPr>
        <w:t>2</w:t>
      </w:r>
    </w:p>
    <w:p w14:paraId="5968CF29" w14:textId="5A363AFD" w:rsidR="0091702E" w:rsidRDefault="0091702E" w:rsidP="00C921DE">
      <w:pPr>
        <w:pStyle w:val="Writing"/>
      </w:pPr>
      <w:r>
        <w:rPr>
          <w:vertAlign w:val="superscript"/>
        </w:rPr>
        <w:t>1</w:t>
      </w:r>
      <w:r>
        <w:t xml:space="preserve"> School of Natural Resources and Environment, University of Florida, Gainesville, FL, USA. </w:t>
      </w:r>
      <w:hyperlink r:id="rId5" w:history="1">
        <w:r w:rsidRPr="00152410">
          <w:rPr>
            <w:rStyle w:val="Hyperlink"/>
          </w:rPr>
          <w:t>renata.diaz@weecology.org</w:t>
        </w:r>
      </w:hyperlink>
    </w:p>
    <w:p w14:paraId="4AB2AFFC" w14:textId="4E259A07" w:rsidR="0091702E" w:rsidRPr="0091702E" w:rsidRDefault="0091702E" w:rsidP="00C921DE">
      <w:pPr>
        <w:pStyle w:val="Writing"/>
      </w:pPr>
      <w:r>
        <w:rPr>
          <w:vertAlign w:val="superscript"/>
        </w:rPr>
        <w:t>2</w:t>
      </w:r>
      <w:r>
        <w:t xml:space="preserve"> Department of Wildlife Ecology and Conservation, University of Florida, Gainesville, FL, USA. </w:t>
      </w:r>
      <w:hyperlink r:id="rId6" w:history="1">
        <w:r w:rsidRPr="00152410">
          <w:rPr>
            <w:rStyle w:val="Hyperlink"/>
          </w:rPr>
          <w:t>skmorgane@ufl.edu</w:t>
        </w:r>
      </w:hyperlink>
      <w:r>
        <w:t xml:space="preserve"> </w:t>
      </w:r>
    </w:p>
    <w:p w14:paraId="743FBDA0" w14:textId="3437BD60" w:rsidR="00C921DE" w:rsidRPr="0091702E" w:rsidRDefault="00C921DE" w:rsidP="00C921DE">
      <w:pPr>
        <w:pStyle w:val="Writing"/>
      </w:pPr>
      <w:r w:rsidRPr="0091702E">
        <w:t>*corresponding author</w:t>
      </w:r>
    </w:p>
    <w:p w14:paraId="30857238" w14:textId="0A7B9322" w:rsidR="00C921DE" w:rsidRDefault="00C921DE" w:rsidP="00C921DE">
      <w:pPr>
        <w:pStyle w:val="Writing"/>
        <w:rPr>
          <w:i/>
          <w:iCs/>
        </w:rPr>
      </w:pPr>
    </w:p>
    <w:p w14:paraId="41C82916" w14:textId="77777777" w:rsidR="00C921DE" w:rsidRPr="00C921DE" w:rsidRDefault="00C921DE" w:rsidP="00C921DE">
      <w:pPr>
        <w:pStyle w:val="Writing"/>
        <w:rPr>
          <w:i/>
          <w:iCs/>
        </w:rPr>
      </w:pPr>
    </w:p>
    <w:p w14:paraId="1C2E53F9" w14:textId="470BA715" w:rsidR="00210AE8" w:rsidRDefault="00210AE8" w:rsidP="004B362A">
      <w:pPr>
        <w:pStyle w:val="Writing"/>
        <w:rPr>
          <w:b/>
          <w:bCs/>
        </w:rPr>
      </w:pPr>
      <w:r>
        <w:rPr>
          <w:b/>
          <w:bCs/>
        </w:rPr>
        <w:t>Background and Methods</w:t>
      </w:r>
    </w:p>
    <w:p w14:paraId="2515B15D" w14:textId="77777777" w:rsidR="00A32B74" w:rsidRPr="00210AE8" w:rsidRDefault="00A32B74" w:rsidP="004B362A">
      <w:pPr>
        <w:pStyle w:val="Writing"/>
      </w:pPr>
    </w:p>
    <w:p w14:paraId="2164ECED" w14:textId="60DE03BC" w:rsidR="00893F78" w:rsidRDefault="00893F78" w:rsidP="004B362A">
      <w:pPr>
        <w:pStyle w:val="Writing"/>
      </w:pPr>
      <w:r>
        <w:t xml:space="preserve">Energetic compensation can occur when declines in </w:t>
      </w:r>
      <w:r w:rsidR="000856CC">
        <w:t>energy use</w:t>
      </w:r>
      <w:r>
        <w:t xml:space="preserve"> from </w:t>
      </w:r>
      <w:r w:rsidR="000856CC">
        <w:t>some</w:t>
      </w:r>
      <w:r>
        <w:t xml:space="preserve"> species in an assemblage are offset by gains from othe</w:t>
      </w:r>
      <w:r w:rsidR="000E19D0">
        <w:t>rs</w:t>
      </w:r>
      <w:r w:rsidR="00C6280B">
        <w:t>. W</w:t>
      </w:r>
      <w:r>
        <w:t>hen observed, energetic compensation is consistent with a zero-sum competitive dynamic, and</w:t>
      </w:r>
      <w:r w:rsidR="009A39CE">
        <w:t xml:space="preserve"> </w:t>
      </w:r>
      <w:r>
        <w:t xml:space="preserve">renders assemblage-level function resilient to </w:t>
      </w:r>
      <w:r w:rsidR="009A39CE">
        <w:t xml:space="preserve">species’ fluctuations. </w:t>
      </w:r>
      <w:r>
        <w:t xml:space="preserve">When </w:t>
      </w:r>
      <w:r w:rsidR="009A39CE">
        <w:t xml:space="preserve">compensation is </w:t>
      </w:r>
      <w:r>
        <w:t xml:space="preserve">mediated by niche structure, </w:t>
      </w:r>
      <w:r w:rsidR="009A39CE">
        <w:t>it is</w:t>
      </w:r>
      <w:r>
        <w:t xml:space="preserve"> </w:t>
      </w:r>
      <w:r w:rsidR="003F35B7">
        <w:t xml:space="preserve">contingent on </w:t>
      </w:r>
      <w:r>
        <w:t xml:space="preserve">the degree to </w:t>
      </w:r>
      <w:r w:rsidR="00687AF9">
        <w:t>which the species present in an assemblage are</w:t>
      </w:r>
      <w:r>
        <w:t xml:space="preserve"> functionally substitutable.</w:t>
      </w:r>
      <w:r w:rsidR="003F35B7">
        <w:t xml:space="preserve"> </w:t>
      </w:r>
      <w:r w:rsidR="00B8737F">
        <w:t>If</w:t>
      </w:r>
      <w:r w:rsidR="003F35B7">
        <w:t xml:space="preserve"> species differ in their responses to changing </w:t>
      </w:r>
      <w:r w:rsidR="009A39CE">
        <w:t xml:space="preserve">conditions </w:t>
      </w:r>
      <w:r w:rsidR="003F35B7">
        <w:t xml:space="preserve">over time, shifting conditions may modulate the degree of redundancy between species and cause </w:t>
      </w:r>
      <w:r w:rsidR="00CD074B">
        <w:t>compensation</w:t>
      </w:r>
      <w:r w:rsidR="003F35B7">
        <w:t xml:space="preserve"> to be</w:t>
      </w:r>
      <w:r w:rsidR="00F2119D">
        <w:t xml:space="preserve"> variable</w:t>
      </w:r>
      <w:r w:rsidR="003F35B7">
        <w:t xml:space="preserve"> </w:t>
      </w:r>
      <w:r w:rsidR="00C43C5C">
        <w:t>over</w:t>
      </w:r>
      <w:r w:rsidR="003F35B7">
        <w:t xml:space="preserve"> time</w:t>
      </w:r>
      <w:r w:rsidR="00BA52BE">
        <w:t xml:space="preserve"> – even within a single assemblage. </w:t>
      </w:r>
      <w:r w:rsidR="003F35B7">
        <w:t xml:space="preserve"> </w:t>
      </w:r>
    </w:p>
    <w:p w14:paraId="5B38E0F5" w14:textId="357A83AB" w:rsidR="00C43C5C" w:rsidRDefault="00C43C5C" w:rsidP="004B362A">
      <w:pPr>
        <w:pStyle w:val="Writing"/>
      </w:pPr>
    </w:p>
    <w:p w14:paraId="725FAF1A" w14:textId="72C0AA41" w:rsidR="00340ED2" w:rsidRDefault="00562ED4" w:rsidP="00562ED4">
      <w:pPr>
        <w:pStyle w:val="Writing"/>
      </w:pPr>
      <w:r>
        <w:t xml:space="preserve">Some of the strongest evidence of energetic compensation has come from long-term experiments on the rodent community near Portal, AZ. </w:t>
      </w:r>
      <w:r w:rsidR="00B544F7">
        <w:t>Since 1977</w:t>
      </w:r>
      <w:r w:rsidR="00E9413F">
        <w:t>, kangaroo rats have been excluded from experimental plots</w:t>
      </w:r>
      <w:r w:rsidR="00135724">
        <w:t xml:space="preserve">. Partial energetic compensation from smaller granivores was observed immediately, and near-complete compensation occurred </w:t>
      </w:r>
      <w:r w:rsidR="0056707C">
        <w:t>beginning in 1996, with</w:t>
      </w:r>
      <w:r w:rsidR="009B50CD">
        <w:t xml:space="preserve"> the establishment of </w:t>
      </w:r>
      <w:r w:rsidR="00C3063C">
        <w:t xml:space="preserve">the </w:t>
      </w:r>
      <w:r w:rsidR="009B50CD">
        <w:t>functiona</w:t>
      </w:r>
      <w:r w:rsidR="003B304F">
        <w:t>lly analogous</w:t>
      </w:r>
      <w:r w:rsidR="00735D8A">
        <w:t xml:space="preserve"> </w:t>
      </w:r>
      <w:proofErr w:type="spellStart"/>
      <w:r w:rsidR="00AF46AF" w:rsidRPr="00AF46AF">
        <w:rPr>
          <w:i/>
          <w:iCs/>
        </w:rPr>
        <w:t>Chaetodipus</w:t>
      </w:r>
      <w:proofErr w:type="spellEnd"/>
      <w:r w:rsidR="00AF46AF" w:rsidRPr="00AF46AF">
        <w:rPr>
          <w:i/>
          <w:iCs/>
        </w:rPr>
        <w:t xml:space="preserve"> </w:t>
      </w:r>
      <w:proofErr w:type="spellStart"/>
      <w:r w:rsidR="00AF46AF" w:rsidRPr="00AF46AF">
        <w:rPr>
          <w:i/>
          <w:iCs/>
        </w:rPr>
        <w:t>baileyi</w:t>
      </w:r>
      <w:proofErr w:type="spellEnd"/>
      <w:r w:rsidR="00AF46AF">
        <w:rPr>
          <w:i/>
          <w:iCs/>
        </w:rPr>
        <w:t xml:space="preserve">. </w:t>
      </w:r>
      <w:r>
        <w:t xml:space="preserve">We </w:t>
      </w:r>
      <w:r w:rsidR="0078041F">
        <w:t>used</w:t>
      </w:r>
      <w:r w:rsidR="009B50CD">
        <w:t xml:space="preserve"> long-term </w:t>
      </w:r>
      <w:r w:rsidR="00210AE8">
        <w:t xml:space="preserve">temporal </w:t>
      </w:r>
      <w:r w:rsidR="009B50CD">
        <w:t>analysis of the experiment</w:t>
      </w:r>
      <w:r w:rsidR="0078041F">
        <w:t xml:space="preserve"> </w:t>
      </w:r>
      <w:r w:rsidR="009B50CD">
        <w:t xml:space="preserve">to explore whether the historically documented </w:t>
      </w:r>
      <w:r w:rsidR="00822538">
        <w:t>energetic compensation</w:t>
      </w:r>
      <w:r w:rsidR="002E32D1">
        <w:t xml:space="preserve"> persisted despite major transitions in the habitat and rodent </w:t>
      </w:r>
      <w:r w:rsidR="00FE613C">
        <w:t>community</w:t>
      </w:r>
      <w:r w:rsidR="002E32D1">
        <w:t xml:space="preserve"> over time</w:t>
      </w:r>
      <w:r w:rsidR="001F6429">
        <w:t>.</w:t>
      </w:r>
    </w:p>
    <w:p w14:paraId="335CB4FE" w14:textId="069840B4" w:rsidR="009C1BB5" w:rsidRDefault="009C1BB5" w:rsidP="00562ED4">
      <w:pPr>
        <w:pStyle w:val="Writing"/>
      </w:pPr>
    </w:p>
    <w:p w14:paraId="23CCC797" w14:textId="7A9A6E93" w:rsidR="0078041F" w:rsidRDefault="0078041F" w:rsidP="0078041F">
      <w:pPr>
        <w:pStyle w:val="Writing"/>
      </w:pPr>
      <w:r>
        <w:t>We found that, s</w:t>
      </w:r>
      <w:r w:rsidR="00976E51">
        <w:t>ince</w:t>
      </w:r>
      <w:r w:rsidR="00931604">
        <w:t xml:space="preserve"> </w:t>
      </w:r>
      <w:r w:rsidR="00E05F82">
        <w:t>2010</w:t>
      </w:r>
      <w:r w:rsidR="00F9333E">
        <w:t>, t</w:t>
      </w:r>
      <w:r w:rsidR="00F34528">
        <w:t xml:space="preserve">otal energy use on </w:t>
      </w:r>
      <w:r w:rsidR="00FD349B">
        <w:t>kangaroo rat</w:t>
      </w:r>
      <w:r w:rsidR="00F34528">
        <w:t xml:space="preserve"> exclosure plots declined to </w:t>
      </w:r>
      <w:r w:rsidR="00FC19A8">
        <w:t>~40</w:t>
      </w:r>
      <w:r w:rsidR="00F34528">
        <w:t xml:space="preserve">% </w:t>
      </w:r>
      <w:r w:rsidR="004B54A6">
        <w:t xml:space="preserve">that </w:t>
      </w:r>
      <w:r w:rsidR="00A23FF7">
        <w:t>on</w:t>
      </w:r>
      <w:r w:rsidR="00F34528">
        <w:t xml:space="preserve"> controls, compared to 7</w:t>
      </w:r>
      <w:r w:rsidR="00FC19A8">
        <w:t>0</w:t>
      </w:r>
      <w:r w:rsidR="00F34528">
        <w:t>% from 1996-2010</w:t>
      </w:r>
      <w:r w:rsidR="00527BA8">
        <w:t xml:space="preserve"> and 24% </w:t>
      </w:r>
      <w:r w:rsidR="00BF26FD">
        <w:t>before 1996</w:t>
      </w:r>
      <w:r w:rsidR="00F34528">
        <w:t>.</w:t>
      </w:r>
      <w:r w:rsidR="004F27AE">
        <w:t xml:space="preserve"> </w:t>
      </w:r>
      <w:r w:rsidR="00840533">
        <w:t>This coincided with</w:t>
      </w:r>
      <w:r w:rsidR="00DB7126">
        <w:t xml:space="preserve"> a precipitous decline in </w:t>
      </w:r>
      <w:r w:rsidR="00DB7126">
        <w:rPr>
          <w:i/>
          <w:iCs/>
        </w:rPr>
        <w:t xml:space="preserve">C. </w:t>
      </w:r>
      <w:proofErr w:type="spellStart"/>
      <w:r w:rsidR="00DB7126">
        <w:rPr>
          <w:i/>
          <w:iCs/>
        </w:rPr>
        <w:t>baileyi</w:t>
      </w:r>
      <w:proofErr w:type="spellEnd"/>
      <w:r>
        <w:rPr>
          <w:i/>
          <w:iCs/>
        </w:rPr>
        <w:t>.</w:t>
      </w:r>
      <w:r w:rsidR="00872713">
        <w:t xml:space="preserve"> </w:t>
      </w:r>
      <w:r w:rsidR="000A2EB7">
        <w:t>While</w:t>
      </w:r>
      <w:r w:rsidR="00D6005D">
        <w:t xml:space="preserve"> k</w:t>
      </w:r>
      <w:r w:rsidR="00931604">
        <w:t>angaroo rat removal now results in a smaller decline in</w:t>
      </w:r>
      <w:r w:rsidR="008339F7">
        <w:t xml:space="preserve"> total</w:t>
      </w:r>
      <w:r w:rsidR="00931604">
        <w:t xml:space="preserve"> energy use </w:t>
      </w:r>
      <w:r w:rsidR="008E1EA9">
        <w:t>than at</w:t>
      </w:r>
      <w:r w:rsidR="00931604">
        <w:t xml:space="preserve"> the beginning of the study, </w:t>
      </w:r>
      <w:r w:rsidR="00E732B8">
        <w:t xml:space="preserve">this is </w:t>
      </w:r>
      <w:r w:rsidR="008B555E">
        <w:t>due to a</w:t>
      </w:r>
      <w:r w:rsidR="00E732B8">
        <w:t xml:space="preserve"> </w:t>
      </w:r>
      <w:r>
        <w:t>sitewide</w:t>
      </w:r>
      <w:r w:rsidR="00E732B8">
        <w:t xml:space="preserve"> increase in small granivore energy use rather than </w:t>
      </w:r>
      <w:r w:rsidR="00AF0DD6">
        <w:t xml:space="preserve">increasing </w:t>
      </w:r>
      <w:r w:rsidR="00E732B8">
        <w:t>compensation from species other than</w:t>
      </w:r>
      <w:r w:rsidR="008024EF">
        <w:t xml:space="preserve"> the now-scarce</w:t>
      </w:r>
      <w:r w:rsidR="00E732B8">
        <w:t xml:space="preserve"> </w:t>
      </w:r>
      <w:r w:rsidR="00E732B8">
        <w:rPr>
          <w:i/>
          <w:iCs/>
        </w:rPr>
        <w:t xml:space="preserve">C. </w:t>
      </w:r>
      <w:proofErr w:type="spellStart"/>
      <w:r w:rsidR="00E732B8" w:rsidRPr="00E732B8">
        <w:rPr>
          <w:i/>
          <w:iCs/>
        </w:rPr>
        <w:t>baileyi</w:t>
      </w:r>
      <w:proofErr w:type="spellEnd"/>
      <w:r w:rsidR="00DD321E">
        <w:rPr>
          <w:i/>
          <w:iCs/>
        </w:rPr>
        <w:t xml:space="preserve">. </w:t>
      </w:r>
    </w:p>
    <w:p w14:paraId="3F9F8F2F" w14:textId="77777777" w:rsidR="0078041F" w:rsidRDefault="0078041F" w:rsidP="0078041F">
      <w:pPr>
        <w:pStyle w:val="Writing"/>
      </w:pPr>
    </w:p>
    <w:p w14:paraId="2EE4C68E" w14:textId="29381C83" w:rsidR="00E05F82" w:rsidRPr="009C1BB5" w:rsidRDefault="00D94D57" w:rsidP="00FE613C">
      <w:pPr>
        <w:pStyle w:val="Writing"/>
      </w:pPr>
      <w:r>
        <w:t>Our results highlight that e</w:t>
      </w:r>
      <w:r w:rsidR="006C6440">
        <w:t xml:space="preserve">nergetic </w:t>
      </w:r>
      <w:r w:rsidR="00FE613C">
        <w:t>compensation</w:t>
      </w:r>
      <w:r w:rsidR="00F6373D">
        <w:t xml:space="preserve"> </w:t>
      </w:r>
      <w:r w:rsidR="008762DF">
        <w:t xml:space="preserve">is </w:t>
      </w:r>
      <w:r w:rsidR="00F964FD">
        <w:t>a dynamic</w:t>
      </w:r>
      <w:r w:rsidR="00314C8E">
        <w:t xml:space="preserve">, </w:t>
      </w:r>
      <w:r w:rsidR="003128C5">
        <w:t xml:space="preserve">contingent </w:t>
      </w:r>
      <w:r w:rsidR="00F964FD">
        <w:t>phenomenon</w:t>
      </w:r>
      <w:r w:rsidR="00224F2A">
        <w:t>.</w:t>
      </w:r>
      <w:r w:rsidR="00BF5205">
        <w:t xml:space="preserve"> </w:t>
      </w:r>
      <w:r w:rsidR="00224F2A">
        <w:t xml:space="preserve">Assemblage-level resilience to species loss, and zero-sum competitive dynamics, may </w:t>
      </w:r>
      <w:r w:rsidR="00224F2A">
        <w:lastRenderedPageBreak/>
        <w:t xml:space="preserve">therefore be </w:t>
      </w:r>
      <w:r w:rsidR="00236DA4">
        <w:t>temporar</w:t>
      </w:r>
      <w:r w:rsidR="00BF5205">
        <w:t>y</w:t>
      </w:r>
      <w:r w:rsidR="008762DF">
        <w:t xml:space="preserve"> and most detectable over </w:t>
      </w:r>
      <w:r w:rsidR="002730B2">
        <w:t xml:space="preserve">long temporal scales – in this case, spanning decades. </w:t>
      </w:r>
    </w:p>
    <w:p w14:paraId="6CBDDBC5" w14:textId="6CD03874" w:rsidR="00C921DE" w:rsidRDefault="00C921DE"/>
    <w:p w14:paraId="0B129F5F" w14:textId="560D5B18" w:rsidR="008A5166" w:rsidRPr="009C1BB5" w:rsidRDefault="008A5166">
      <w:pPr>
        <w:rPr>
          <w:b/>
          <w:bCs/>
        </w:rPr>
      </w:pPr>
    </w:p>
    <w:p w14:paraId="56E67FFF" w14:textId="08E24D58" w:rsidR="00340ED2" w:rsidRDefault="00340ED2">
      <w:pPr>
        <w:rPr>
          <w:rFonts w:ascii="Helvetica Light" w:hAnsi="Helvetica Light"/>
          <w:sz w:val="22"/>
        </w:rPr>
      </w:pPr>
      <w:r>
        <w:br w:type="page"/>
      </w:r>
    </w:p>
    <w:p w14:paraId="6608D21E" w14:textId="77777777" w:rsidR="00893F78" w:rsidRDefault="00893F78" w:rsidP="00340ED2">
      <w:pPr>
        <w:pStyle w:val="Writing"/>
      </w:pPr>
    </w:p>
    <w:p w14:paraId="1E281CB6" w14:textId="37E1F423" w:rsidR="004B362A" w:rsidRDefault="004B362A" w:rsidP="004B362A">
      <w:pPr>
        <w:pStyle w:val="Writing"/>
      </w:pPr>
      <w:r>
        <w:t>Abstract Submission Guidelines</w:t>
      </w:r>
    </w:p>
    <w:p w14:paraId="03E228AB" w14:textId="77777777" w:rsidR="004B362A" w:rsidRDefault="004B362A" w:rsidP="004B362A">
      <w:pPr>
        <w:pStyle w:val="Writing"/>
      </w:pPr>
      <w:r>
        <w:t>Abstract guidelines</w:t>
      </w:r>
    </w:p>
    <w:p w14:paraId="163EE497" w14:textId="77777777" w:rsidR="004B362A" w:rsidRDefault="004B362A" w:rsidP="004B362A">
      <w:pPr>
        <w:pStyle w:val="Writing"/>
      </w:pPr>
    </w:p>
    <w:p w14:paraId="05D43EBD" w14:textId="77777777" w:rsidR="004B362A" w:rsidRDefault="004B362A" w:rsidP="004B362A">
      <w:pPr>
        <w:pStyle w:val="Writing"/>
      </w:pPr>
      <w:r>
        <w:t xml:space="preserve">    The body of the abstract is up to 400 words, split between the two sections (up to 200 words each): 1) Background/Question/Methods, in which the objective of the study is clearly </w:t>
      </w:r>
      <w:proofErr w:type="gramStart"/>
      <w:r>
        <w:t>identified</w:t>
      </w:r>
      <w:proofErr w:type="gramEnd"/>
      <w:r>
        <w:t xml:space="preserve"> and the methods are described; and 2) Results/Conclusions, in which specific results of the study are explicitly reported and their implications for ecology are briefly discussed.</w:t>
      </w:r>
    </w:p>
    <w:p w14:paraId="3A778FE2" w14:textId="77777777" w:rsidR="004B362A" w:rsidRDefault="004B362A" w:rsidP="004B362A">
      <w:pPr>
        <w:pStyle w:val="Writing"/>
      </w:pPr>
      <w:r>
        <w:t xml:space="preserve">    The abstract must primarily report on new work within the field of ecology.</w:t>
      </w:r>
    </w:p>
    <w:p w14:paraId="17D7A5EC" w14:textId="77777777" w:rsidR="004B362A" w:rsidRDefault="004B362A" w:rsidP="004B362A">
      <w:pPr>
        <w:pStyle w:val="Writing"/>
      </w:pPr>
      <w:r>
        <w:t xml:space="preserve">    Reviews of previous work are not permissible for contributed presentations.</w:t>
      </w:r>
    </w:p>
    <w:p w14:paraId="470519E3" w14:textId="77777777" w:rsidR="004B362A" w:rsidRDefault="004B362A" w:rsidP="004B362A">
      <w:pPr>
        <w:pStyle w:val="Writing"/>
      </w:pPr>
      <w:r>
        <w:t xml:space="preserve">    The abstract must report specific results. The results may be preliminary, but they may not be vague. Abstracts without explicitly stated results will be rejected.</w:t>
      </w:r>
    </w:p>
    <w:p w14:paraId="29BEFA6C" w14:textId="77777777" w:rsidR="004B362A" w:rsidRDefault="004B362A" w:rsidP="004B362A">
      <w:pPr>
        <w:pStyle w:val="Writing"/>
      </w:pPr>
      <w:r>
        <w:t xml:space="preserve">    It is understandable that abstracts describing non-traditional work may lack quantitative data; however, it is still expected that the abstract will address some question and have a “take-home message” describing specific findings.</w:t>
      </w:r>
    </w:p>
    <w:p w14:paraId="1E99DCB9" w14:textId="77777777" w:rsidR="004B362A" w:rsidRDefault="004B362A" w:rsidP="004B362A">
      <w:pPr>
        <w:pStyle w:val="Writing"/>
      </w:pPr>
      <w:r>
        <w:t xml:space="preserve">    Abstracts must be clear. Poorly written abstracts will be rejected.</w:t>
      </w:r>
    </w:p>
    <w:p w14:paraId="0FB576BB" w14:textId="77777777" w:rsidR="004B362A" w:rsidRDefault="004B362A" w:rsidP="004B362A">
      <w:pPr>
        <w:pStyle w:val="Writing"/>
      </w:pPr>
      <w:r>
        <w:t xml:space="preserve">    Abstracts must be written in English and must follow standard grammar and punctuation rules. Abstracts that do not meet this guideline will be rejected.</w:t>
      </w:r>
    </w:p>
    <w:p w14:paraId="3F98AF63" w14:textId="77777777" w:rsidR="004B362A" w:rsidRDefault="004B362A" w:rsidP="004B362A">
      <w:pPr>
        <w:pStyle w:val="Writing"/>
      </w:pPr>
      <w:r>
        <w:t xml:space="preserve">    Helpful information about abstract entry</w:t>
      </w:r>
    </w:p>
    <w:p w14:paraId="5F8D3F6E" w14:textId="77777777" w:rsidR="004B362A" w:rsidRDefault="004B362A" w:rsidP="004B362A">
      <w:pPr>
        <w:pStyle w:val="Writing"/>
      </w:pPr>
      <w:r>
        <w:t xml:space="preserve">    For every author listed, their name, institution, and email are required information.</w:t>
      </w:r>
    </w:p>
    <w:p w14:paraId="48C75054" w14:textId="77777777" w:rsidR="004B362A" w:rsidRDefault="004B362A" w:rsidP="004B362A">
      <w:pPr>
        <w:pStyle w:val="Writing"/>
      </w:pPr>
      <w:r>
        <w:t xml:space="preserve">    Missing coauthors are a very common issue. Be sure to check to make sure everyone has been included. This is under People, the second step in the process. You can follow your progress at the top of the screen.</w:t>
      </w:r>
    </w:p>
    <w:p w14:paraId="2161798A" w14:textId="77777777" w:rsidR="004B362A" w:rsidRDefault="004B362A" w:rsidP="004B362A">
      <w:pPr>
        <w:pStyle w:val="Writing"/>
      </w:pPr>
      <w:r>
        <w:t xml:space="preserve">    The presenting author is the corresponding author who will receive all communications, including acceptance and scheduling notifications, from ESA. To receive notifications from us on time, it is important to make sure the correct person is indicated and that their email is entered correctly.</w:t>
      </w:r>
    </w:p>
    <w:p w14:paraId="29E9E38B" w14:textId="33806080" w:rsidR="00BA7B61" w:rsidRPr="00CC4992" w:rsidRDefault="004B362A" w:rsidP="004B362A">
      <w:pPr>
        <w:pStyle w:val="Writing"/>
      </w:pPr>
      <w:r>
        <w:t xml:space="preserve">    Any author can be designated as the presenting author. The first author is designated by default, and this can be adjusted by editing the author list. The presenting author’s name will appear in bold text.</w:t>
      </w:r>
    </w:p>
    <w:sectPr w:rsidR="00BA7B61" w:rsidRPr="00CC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F0B"/>
    <w:multiLevelType w:val="hybridMultilevel"/>
    <w:tmpl w:val="FCC6FCD0"/>
    <w:lvl w:ilvl="0" w:tplc="B052BA7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772B7D"/>
    <w:multiLevelType w:val="hybridMultilevel"/>
    <w:tmpl w:val="D36678E8"/>
    <w:lvl w:ilvl="0" w:tplc="2E20F9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473F7"/>
    <w:multiLevelType w:val="hybridMultilevel"/>
    <w:tmpl w:val="C3308AB8"/>
    <w:lvl w:ilvl="0" w:tplc="ADD2C2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A56B2"/>
    <w:multiLevelType w:val="hybridMultilevel"/>
    <w:tmpl w:val="BBC27C06"/>
    <w:lvl w:ilvl="0" w:tplc="729C3F0A">
      <w:numFmt w:val="bullet"/>
      <w:lvlText w:val="-"/>
      <w:lvlJc w:val="left"/>
      <w:pPr>
        <w:ind w:left="720" w:hanging="360"/>
      </w:pPr>
      <w:rPr>
        <w:rFonts w:ascii="Helvetica Light" w:eastAsiaTheme="minorHAnsi"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2A"/>
    <w:rsid w:val="00015B8E"/>
    <w:rsid w:val="0004091E"/>
    <w:rsid w:val="000571D7"/>
    <w:rsid w:val="00063CAF"/>
    <w:rsid w:val="00071262"/>
    <w:rsid w:val="000856CC"/>
    <w:rsid w:val="00094F2F"/>
    <w:rsid w:val="000A2EB7"/>
    <w:rsid w:val="000B3642"/>
    <w:rsid w:val="000E19D0"/>
    <w:rsid w:val="000E7367"/>
    <w:rsid w:val="000F4562"/>
    <w:rsid w:val="00103CD8"/>
    <w:rsid w:val="0010426F"/>
    <w:rsid w:val="001105D1"/>
    <w:rsid w:val="001218A0"/>
    <w:rsid w:val="00122BCC"/>
    <w:rsid w:val="00125BD5"/>
    <w:rsid w:val="00135724"/>
    <w:rsid w:val="001509DD"/>
    <w:rsid w:val="0015254B"/>
    <w:rsid w:val="00154E2A"/>
    <w:rsid w:val="001668E5"/>
    <w:rsid w:val="00175709"/>
    <w:rsid w:val="00181745"/>
    <w:rsid w:val="00187F67"/>
    <w:rsid w:val="0019526C"/>
    <w:rsid w:val="001F6429"/>
    <w:rsid w:val="00210AE8"/>
    <w:rsid w:val="00224F2A"/>
    <w:rsid w:val="00233887"/>
    <w:rsid w:val="00236DA4"/>
    <w:rsid w:val="002730B2"/>
    <w:rsid w:val="00284E72"/>
    <w:rsid w:val="00287553"/>
    <w:rsid w:val="00292964"/>
    <w:rsid w:val="002B30D5"/>
    <w:rsid w:val="002B399A"/>
    <w:rsid w:val="002B7DA7"/>
    <w:rsid w:val="002D1088"/>
    <w:rsid w:val="002D399C"/>
    <w:rsid w:val="002E32D1"/>
    <w:rsid w:val="003128C5"/>
    <w:rsid w:val="00314C8E"/>
    <w:rsid w:val="003169F0"/>
    <w:rsid w:val="00320F5B"/>
    <w:rsid w:val="00336BA4"/>
    <w:rsid w:val="00340ED2"/>
    <w:rsid w:val="00357BBE"/>
    <w:rsid w:val="00361C60"/>
    <w:rsid w:val="00385DFD"/>
    <w:rsid w:val="003B304F"/>
    <w:rsid w:val="003D49D0"/>
    <w:rsid w:val="003D719A"/>
    <w:rsid w:val="003F35B7"/>
    <w:rsid w:val="00406714"/>
    <w:rsid w:val="00411F8E"/>
    <w:rsid w:val="00440BED"/>
    <w:rsid w:val="00440CC2"/>
    <w:rsid w:val="00455566"/>
    <w:rsid w:val="0046285A"/>
    <w:rsid w:val="00477C21"/>
    <w:rsid w:val="00493973"/>
    <w:rsid w:val="004A75D3"/>
    <w:rsid w:val="004B362A"/>
    <w:rsid w:val="004B54A6"/>
    <w:rsid w:val="004B7C66"/>
    <w:rsid w:val="004C09E1"/>
    <w:rsid w:val="004C18F7"/>
    <w:rsid w:val="004E53CF"/>
    <w:rsid w:val="004F27AE"/>
    <w:rsid w:val="0050526D"/>
    <w:rsid w:val="00517660"/>
    <w:rsid w:val="00527BA8"/>
    <w:rsid w:val="005461BE"/>
    <w:rsid w:val="00562ED4"/>
    <w:rsid w:val="0056707C"/>
    <w:rsid w:val="005E1862"/>
    <w:rsid w:val="005E648A"/>
    <w:rsid w:val="00634566"/>
    <w:rsid w:val="00635354"/>
    <w:rsid w:val="0064020A"/>
    <w:rsid w:val="00640AFD"/>
    <w:rsid w:val="006411C5"/>
    <w:rsid w:val="006664F5"/>
    <w:rsid w:val="00667F41"/>
    <w:rsid w:val="00677578"/>
    <w:rsid w:val="00687AF9"/>
    <w:rsid w:val="006C6440"/>
    <w:rsid w:val="006E581C"/>
    <w:rsid w:val="00706BDA"/>
    <w:rsid w:val="00715A8A"/>
    <w:rsid w:val="00730C54"/>
    <w:rsid w:val="00735D8A"/>
    <w:rsid w:val="007425EC"/>
    <w:rsid w:val="00754B51"/>
    <w:rsid w:val="00767D6E"/>
    <w:rsid w:val="0078041F"/>
    <w:rsid w:val="007A0ABF"/>
    <w:rsid w:val="007B033D"/>
    <w:rsid w:val="007B3901"/>
    <w:rsid w:val="007E3EF3"/>
    <w:rsid w:val="007F4B91"/>
    <w:rsid w:val="008024EF"/>
    <w:rsid w:val="0081673B"/>
    <w:rsid w:val="00822538"/>
    <w:rsid w:val="008339F7"/>
    <w:rsid w:val="00840533"/>
    <w:rsid w:val="00855D0F"/>
    <w:rsid w:val="00856AF1"/>
    <w:rsid w:val="00872713"/>
    <w:rsid w:val="008762DF"/>
    <w:rsid w:val="00890312"/>
    <w:rsid w:val="008928C1"/>
    <w:rsid w:val="00893AD8"/>
    <w:rsid w:val="00893F78"/>
    <w:rsid w:val="008A5166"/>
    <w:rsid w:val="008B3981"/>
    <w:rsid w:val="008B555E"/>
    <w:rsid w:val="008D1CD1"/>
    <w:rsid w:val="008E1EA9"/>
    <w:rsid w:val="0091702E"/>
    <w:rsid w:val="00931604"/>
    <w:rsid w:val="00931C99"/>
    <w:rsid w:val="009361FF"/>
    <w:rsid w:val="009467CB"/>
    <w:rsid w:val="00976E51"/>
    <w:rsid w:val="009A39CE"/>
    <w:rsid w:val="009A5E42"/>
    <w:rsid w:val="009B4A9E"/>
    <w:rsid w:val="009B50CD"/>
    <w:rsid w:val="009C1BB5"/>
    <w:rsid w:val="009F6127"/>
    <w:rsid w:val="00A23FF7"/>
    <w:rsid w:val="00A32B74"/>
    <w:rsid w:val="00A35210"/>
    <w:rsid w:val="00A45D22"/>
    <w:rsid w:val="00A513C0"/>
    <w:rsid w:val="00A838E6"/>
    <w:rsid w:val="00AA133A"/>
    <w:rsid w:val="00AC2A9A"/>
    <w:rsid w:val="00AC7E4D"/>
    <w:rsid w:val="00AD1217"/>
    <w:rsid w:val="00AD40E4"/>
    <w:rsid w:val="00AF0DD6"/>
    <w:rsid w:val="00AF46AF"/>
    <w:rsid w:val="00B00C8B"/>
    <w:rsid w:val="00B14D50"/>
    <w:rsid w:val="00B351B5"/>
    <w:rsid w:val="00B42C44"/>
    <w:rsid w:val="00B53093"/>
    <w:rsid w:val="00B544F7"/>
    <w:rsid w:val="00B67F51"/>
    <w:rsid w:val="00B718D0"/>
    <w:rsid w:val="00B84EBC"/>
    <w:rsid w:val="00B8737F"/>
    <w:rsid w:val="00B9391F"/>
    <w:rsid w:val="00BA52BE"/>
    <w:rsid w:val="00BA72A6"/>
    <w:rsid w:val="00BA7B61"/>
    <w:rsid w:val="00BD0C9F"/>
    <w:rsid w:val="00BD5646"/>
    <w:rsid w:val="00BF03E3"/>
    <w:rsid w:val="00BF26FD"/>
    <w:rsid w:val="00BF5205"/>
    <w:rsid w:val="00C10E1B"/>
    <w:rsid w:val="00C13825"/>
    <w:rsid w:val="00C3063C"/>
    <w:rsid w:val="00C32427"/>
    <w:rsid w:val="00C32F14"/>
    <w:rsid w:val="00C379E5"/>
    <w:rsid w:val="00C43C5C"/>
    <w:rsid w:val="00C56CAB"/>
    <w:rsid w:val="00C6280B"/>
    <w:rsid w:val="00C72696"/>
    <w:rsid w:val="00C921DE"/>
    <w:rsid w:val="00C97F54"/>
    <w:rsid w:val="00CB7305"/>
    <w:rsid w:val="00CC4992"/>
    <w:rsid w:val="00CD074B"/>
    <w:rsid w:val="00CE084C"/>
    <w:rsid w:val="00D11289"/>
    <w:rsid w:val="00D30BC2"/>
    <w:rsid w:val="00D42015"/>
    <w:rsid w:val="00D46D8C"/>
    <w:rsid w:val="00D5132A"/>
    <w:rsid w:val="00D56BFB"/>
    <w:rsid w:val="00D6005D"/>
    <w:rsid w:val="00D60FC6"/>
    <w:rsid w:val="00D65B2D"/>
    <w:rsid w:val="00D83B2E"/>
    <w:rsid w:val="00D94D57"/>
    <w:rsid w:val="00DA0221"/>
    <w:rsid w:val="00DA6ED8"/>
    <w:rsid w:val="00DB06BE"/>
    <w:rsid w:val="00DB7126"/>
    <w:rsid w:val="00DD321E"/>
    <w:rsid w:val="00DE139D"/>
    <w:rsid w:val="00E05F82"/>
    <w:rsid w:val="00E519D0"/>
    <w:rsid w:val="00E732B8"/>
    <w:rsid w:val="00E9413F"/>
    <w:rsid w:val="00EA04BC"/>
    <w:rsid w:val="00EA4F51"/>
    <w:rsid w:val="00EF346E"/>
    <w:rsid w:val="00F17175"/>
    <w:rsid w:val="00F2119D"/>
    <w:rsid w:val="00F215DC"/>
    <w:rsid w:val="00F34528"/>
    <w:rsid w:val="00F421B3"/>
    <w:rsid w:val="00F52DA7"/>
    <w:rsid w:val="00F56CBE"/>
    <w:rsid w:val="00F6373D"/>
    <w:rsid w:val="00F9333E"/>
    <w:rsid w:val="00F964FD"/>
    <w:rsid w:val="00FB5DF1"/>
    <w:rsid w:val="00FC19A8"/>
    <w:rsid w:val="00FD349B"/>
    <w:rsid w:val="00FD6251"/>
    <w:rsid w:val="00F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CDC3B"/>
  <w15:chartTrackingRefBased/>
  <w15:docId w15:val="{EF827CB1-606B-0E47-A4D2-C882F6F4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Hyperlink">
    <w:name w:val="Hyperlink"/>
    <w:basedOn w:val="DefaultParagraphFont"/>
    <w:uiPriority w:val="99"/>
    <w:unhideWhenUsed/>
    <w:rsid w:val="0091702E"/>
    <w:rPr>
      <w:color w:val="0563C1" w:themeColor="hyperlink"/>
      <w:u w:val="single"/>
    </w:rPr>
  </w:style>
  <w:style w:type="character" w:styleId="UnresolvedMention">
    <w:name w:val="Unresolved Mention"/>
    <w:basedOn w:val="DefaultParagraphFont"/>
    <w:uiPriority w:val="99"/>
    <w:semiHidden/>
    <w:unhideWhenUsed/>
    <w:rsid w:val="00917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morgane@ufl.edu" TargetMode="External"/><Relationship Id="rId5" Type="http://schemas.openxmlformats.org/officeDocument/2006/relationships/hyperlink" Target="mailto:renata.diaz@weecology.or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5</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3</cp:revision>
  <dcterms:created xsi:type="dcterms:W3CDTF">2021-04-19T17:02:00Z</dcterms:created>
  <dcterms:modified xsi:type="dcterms:W3CDTF">2021-04-19T17:07:00Z</dcterms:modified>
</cp:coreProperties>
</file>